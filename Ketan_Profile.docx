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38"/>
        <w:gridCol w:w="93"/>
        <w:gridCol w:w="2412"/>
        <w:gridCol w:w="278"/>
        <w:gridCol w:w="278"/>
        <w:gridCol w:w="742"/>
        <w:gridCol w:w="7458"/>
      </w:tblGrid>
      <w:tr w:rsidR="000334C1" w:rsidRPr="00EC0F79" w14:paraId="66B24E15" w14:textId="77777777" w:rsidTr="003D74CE">
        <w:trPr>
          <w:trHeight w:val="540"/>
        </w:trPr>
        <w:tc>
          <w:tcPr>
            <w:tcW w:w="557" w:type="dxa"/>
            <w:gridSpan w:val="3"/>
          </w:tcPr>
          <w:p w14:paraId="37688180" w14:textId="7BEA5634" w:rsidR="000334C1" w:rsidRDefault="000334C1"/>
        </w:tc>
        <w:sdt>
          <w:sdtPr>
            <w:id w:val="-824886985"/>
            <w:placeholder>
              <w:docPart w:val="89981400E8314F2B94B4CE17E1C9DF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2" w:type="dxa"/>
                <w:tcBorders>
                  <w:bottom w:val="single" w:sz="4" w:space="0" w:color="FFFFFF" w:themeColor="background1"/>
                </w:tcBorders>
              </w:tcPr>
              <w:p w14:paraId="3F3CD48E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56" w:type="dxa"/>
            <w:gridSpan w:val="2"/>
          </w:tcPr>
          <w:p w14:paraId="1BB32940" w14:textId="77777777" w:rsidR="000334C1" w:rsidRDefault="000334C1"/>
        </w:tc>
        <w:tc>
          <w:tcPr>
            <w:tcW w:w="742" w:type="dxa"/>
            <w:vMerge w:val="restart"/>
          </w:tcPr>
          <w:p w14:paraId="434231AD" w14:textId="475DFE1C" w:rsidR="000334C1" w:rsidRDefault="009D646A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1" locked="0" layoutInCell="1" allowOverlap="1" wp14:anchorId="067223BB" wp14:editId="7DFF5241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0ADAE" id="Group 94" o:spid="_x0000_s1026" style="position:absolute;margin-left:-192.6pt;margin-top:-95.5pt;width:210.2pt;height:1041.1pt;z-index:-251581440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458" w:type="dxa"/>
            <w:vMerge w:val="restart"/>
          </w:tcPr>
          <w:p w14:paraId="5D7880E1" w14:textId="77777777" w:rsidR="000334C1" w:rsidRPr="00B75811" w:rsidRDefault="006930D2" w:rsidP="002E7306">
            <w:pPr>
              <w:pStyle w:val="Title"/>
              <w:rPr>
                <w:sz w:val="56"/>
                <w:lang w:val="en-IN"/>
              </w:rPr>
            </w:pPr>
            <w:r w:rsidRPr="00B75811">
              <w:rPr>
                <w:sz w:val="56"/>
                <w:lang w:val="en-IN"/>
              </w:rPr>
              <w:t>KETAN Mahajan</w:t>
            </w:r>
          </w:p>
          <w:p w14:paraId="72F51911" w14:textId="77777777" w:rsidR="000334C1" w:rsidRPr="00B75811" w:rsidRDefault="006930D2" w:rsidP="002E7306">
            <w:pPr>
              <w:pStyle w:val="Subtitle"/>
              <w:rPr>
                <w:sz w:val="36"/>
                <w:lang w:val="it-IT"/>
              </w:rPr>
            </w:pPr>
            <w:r w:rsidRPr="00B75811">
              <w:rPr>
                <w:sz w:val="36"/>
              </w:rPr>
              <w:t>SOftware Developer</w:t>
            </w:r>
          </w:p>
          <w:p w14:paraId="3FCF9F81" w14:textId="77777777" w:rsidR="000334C1" w:rsidRPr="00E07C50" w:rsidRDefault="008B422A" w:rsidP="00EC0F79">
            <w:pPr>
              <w:pStyle w:val="Heading1"/>
              <w:rPr>
                <w:sz w:val="32"/>
                <w:lang w:val="en-IN"/>
              </w:rPr>
            </w:pPr>
            <w:r w:rsidRPr="00E07C50">
              <w:rPr>
                <w:sz w:val="32"/>
              </w:rPr>
              <w:t>Summary</w:t>
            </w:r>
          </w:p>
          <w:p w14:paraId="1B26FB4C" w14:textId="7B9A4B6E" w:rsidR="000334C1" w:rsidRPr="007F5E1C" w:rsidRDefault="008B422A" w:rsidP="00A35071">
            <w:pPr>
              <w:jc w:val="both"/>
              <w:rPr>
                <w:color w:val="auto"/>
              </w:rPr>
            </w:pPr>
            <w:r w:rsidRPr="007F5E1C">
              <w:rPr>
                <w:color w:val="auto"/>
              </w:rPr>
              <w:t>Software Developer with 3</w:t>
            </w:r>
            <w:r w:rsidR="00D96FB1">
              <w:rPr>
                <w:color w:val="auto"/>
              </w:rPr>
              <w:t>+</w:t>
            </w:r>
            <w:r w:rsidRPr="007F5E1C">
              <w:rPr>
                <w:color w:val="auto"/>
              </w:rPr>
              <w:t xml:space="preserve"> years of experience in an IT industry leveraging expertise in microservices and application development, management, maintenance, automation and proficiency in programing languages (Java, Python and </w:t>
            </w:r>
            <w:r w:rsidR="00A35071" w:rsidRPr="007F5E1C">
              <w:rPr>
                <w:color w:val="auto"/>
              </w:rPr>
              <w:t>Ruby</w:t>
            </w:r>
            <w:r w:rsidRPr="007F5E1C">
              <w:rPr>
                <w:color w:val="auto"/>
              </w:rPr>
              <w:t xml:space="preserve">). Expertise in designing and developing web-based enterprise applications using J2EE technologies like Servlets, JSP, Spring, JDBC, JNDI, </w:t>
            </w:r>
            <w:r w:rsidR="00A35071" w:rsidRPr="007F5E1C">
              <w:rPr>
                <w:color w:val="auto"/>
              </w:rPr>
              <w:t>Spring Boot</w:t>
            </w:r>
            <w:r w:rsidRPr="007F5E1C">
              <w:rPr>
                <w:color w:val="auto"/>
              </w:rPr>
              <w:t xml:space="preserve">, JAXB, Web services, </w:t>
            </w:r>
            <w:r w:rsidR="00A35071" w:rsidRPr="007F5E1C">
              <w:rPr>
                <w:color w:val="auto"/>
              </w:rPr>
              <w:t>JSON</w:t>
            </w:r>
            <w:r w:rsidR="003D501F" w:rsidRPr="007F5E1C">
              <w:rPr>
                <w:color w:val="auto"/>
              </w:rPr>
              <w:t>, Elastic Search</w:t>
            </w:r>
            <w:r w:rsidRPr="007F5E1C">
              <w:rPr>
                <w:color w:val="auto"/>
              </w:rPr>
              <w:t>. Expertise in Software Development Life Cycle (SDLC) phases including Analysis, Design, Implementation, Testing and Maintenance.</w:t>
            </w:r>
          </w:p>
          <w:sdt>
            <w:sdtPr>
              <w:id w:val="1696962928"/>
              <w:placeholder>
                <w:docPart w:val="7487327E56FC4CE680D39935E5876DB2"/>
              </w:placeholder>
              <w:temporary/>
              <w:showingPlcHdr/>
              <w15:appearance w15:val="hidden"/>
            </w:sdtPr>
            <w:sdtEndPr/>
            <w:sdtContent>
              <w:p w14:paraId="41834782" w14:textId="77777777" w:rsidR="000334C1" w:rsidRDefault="000334C1" w:rsidP="00EC0F79">
                <w:pPr>
                  <w:pStyle w:val="Heading1"/>
                </w:pPr>
                <w:r w:rsidRPr="00E07C50">
                  <w:rPr>
                    <w:sz w:val="36"/>
                  </w:rPr>
                  <w:t>Experience</w:t>
                </w:r>
              </w:p>
            </w:sdtContent>
          </w:sdt>
          <w:p w14:paraId="645B2934" w14:textId="77777777" w:rsidR="000334C1" w:rsidRDefault="00A35071" w:rsidP="00EC0F79">
            <w:pPr>
              <w:pStyle w:val="Heading2"/>
            </w:pPr>
            <w:r>
              <w:t>Software Developer</w:t>
            </w:r>
          </w:p>
          <w:p w14:paraId="1848AE13" w14:textId="5F64174F" w:rsidR="000334C1" w:rsidRPr="007F5E1C" w:rsidRDefault="006D16D4" w:rsidP="00EC0F79">
            <w:pPr>
              <w:pStyle w:val="Heading3"/>
              <w:rPr>
                <w:b/>
              </w:rPr>
            </w:pPr>
            <w:hyperlink r:id="rId11" w:history="1">
              <w:r w:rsidR="007F5E1C">
                <w:object w:dxaOrig="540" w:dyaOrig="636" w14:anchorId="0B23E3E0">
                  <v:shape id="_x0000_i1028" type="#_x0000_t75" style="width:15.6pt;height:16.8pt" o:ole="">
                    <v:imagedata r:id="rId12" o:title=""/>
                  </v:shape>
                  <o:OLEObject Type="Embed" ProgID="PBrush" ShapeID="_x0000_i1028" DrawAspect="Content" ObjectID="_1632575949" r:id="rId13"/>
                </w:object>
              </w:r>
            </w:hyperlink>
            <w:r w:rsidR="007F5E1C" w:rsidRPr="007F5E1C">
              <w:rPr>
                <w:b/>
                <w:noProof/>
              </w:rPr>
              <w:t xml:space="preserve">Blakol </w:t>
            </w:r>
            <w:r w:rsidR="00B04F6B">
              <w:rPr>
                <w:b/>
                <w:noProof/>
              </w:rPr>
              <w:t>Studios,</w:t>
            </w:r>
            <w:r w:rsidR="007F5E1C" w:rsidRPr="007F5E1C">
              <w:rPr>
                <w:b/>
                <w:noProof/>
              </w:rPr>
              <w:t xml:space="preserve"> Bangalore</w:t>
            </w:r>
            <w:r w:rsidR="007F5E1C" w:rsidRPr="007F5E1C">
              <w:rPr>
                <w:b/>
              </w:rPr>
              <w:t xml:space="preserve"> </w:t>
            </w:r>
            <w:r w:rsidR="005E02BB">
              <w:rPr>
                <w:b/>
              </w:rPr>
              <w:t xml:space="preserve"> </w:t>
            </w:r>
            <w:r w:rsidR="005E02BB">
              <w:object w:dxaOrig="900" w:dyaOrig="852" w14:anchorId="7AE9D207">
                <v:shape id="_x0000_i1029" type="#_x0000_t75" style="width:21.6pt;height:15.6pt" o:ole="">
                  <v:imagedata r:id="rId14" o:title=""/>
                </v:shape>
                <o:OLEObject Type="Embed" ProgID="PBrush" ShapeID="_x0000_i1029" DrawAspect="Content" ObjectID="_1632575950" r:id="rId15"/>
              </w:object>
            </w:r>
            <w:r w:rsidR="005E02BB">
              <w:t xml:space="preserve"> </w:t>
            </w:r>
            <w:r w:rsidR="00A35071" w:rsidRPr="007F5E1C">
              <w:rPr>
                <w:rFonts w:asciiTheme="minorHAnsi" w:hAnsiTheme="minorHAnsi" w:cstheme="minorBidi"/>
                <w:b/>
              </w:rPr>
              <w:t>Mar 2018 – Till date</w:t>
            </w:r>
          </w:p>
          <w:p w14:paraId="374ABDE2" w14:textId="77777777" w:rsidR="000334C1" w:rsidRPr="00A35071" w:rsidRDefault="00B75811" w:rsidP="00E07C50">
            <w:pPr>
              <w:jc w:val="both"/>
            </w:pPr>
            <w:r w:rsidRPr="007F5E1C">
              <w:rPr>
                <w:color w:val="auto"/>
              </w:rPr>
              <w:t>Working on a knowledge management system where one can c</w:t>
            </w:r>
            <w:r w:rsidR="00A35071" w:rsidRPr="007F5E1C">
              <w:rPr>
                <w:color w:val="auto"/>
              </w:rPr>
              <w:t>reate and manage corporate policy documents with an intuitive easy-to-use a web-based editor</w:t>
            </w:r>
            <w:r w:rsidR="003D501F" w:rsidRPr="007F5E1C">
              <w:rPr>
                <w:color w:val="auto"/>
              </w:rPr>
              <w:t xml:space="preserve">. </w:t>
            </w:r>
            <w:r w:rsidR="00A35071" w:rsidRPr="007F5E1C">
              <w:rPr>
                <w:color w:val="auto"/>
              </w:rPr>
              <w:t>Provides collaborative editing and can manage the versioning of the documents.</w:t>
            </w:r>
            <w:r w:rsidR="003D501F" w:rsidRPr="007F5E1C">
              <w:rPr>
                <w:color w:val="auto"/>
              </w:rPr>
              <w:t xml:space="preserve"> </w:t>
            </w:r>
            <w:r w:rsidR="00A35071" w:rsidRPr="007F5E1C">
              <w:rPr>
                <w:color w:val="auto"/>
              </w:rPr>
              <w:t>Powered by Natural Language Process (NLP) to analy</w:t>
            </w:r>
            <w:r w:rsidR="003D501F" w:rsidRPr="007F5E1C">
              <w:rPr>
                <w:color w:val="auto"/>
              </w:rPr>
              <w:t>z</w:t>
            </w:r>
            <w:r w:rsidR="00A35071" w:rsidRPr="007F5E1C">
              <w:rPr>
                <w:color w:val="auto"/>
              </w:rPr>
              <w:t xml:space="preserve">e and search the documents. </w:t>
            </w:r>
            <w:r w:rsidR="003D501F" w:rsidRPr="007F5E1C">
              <w:rPr>
                <w:color w:val="auto"/>
              </w:rPr>
              <w:t>Data analytics</w:t>
            </w:r>
            <w:r w:rsidR="00A35071" w:rsidRPr="007F5E1C">
              <w:rPr>
                <w:color w:val="auto"/>
              </w:rPr>
              <w:t xml:space="preserve"> along with NLP provides an interactive interface to the documents to find the relevant information and the relation with the business application</w:t>
            </w:r>
            <w:r w:rsidR="00E07C50">
              <w:rPr>
                <w:color w:val="auto"/>
              </w:rPr>
              <w:t>.</w:t>
            </w:r>
          </w:p>
          <w:p w14:paraId="49635CAB" w14:textId="77777777" w:rsidR="000334C1" w:rsidRDefault="00B75811" w:rsidP="00D95726">
            <w:pPr>
              <w:pStyle w:val="Heading2"/>
            </w:pPr>
            <w:r>
              <w:t>Systems Engineer</w:t>
            </w:r>
          </w:p>
          <w:p w14:paraId="03E6F699" w14:textId="4A49B006" w:rsidR="000334C1" w:rsidRPr="003A4473" w:rsidRDefault="006D16D4" w:rsidP="00D95726">
            <w:pPr>
              <w:pStyle w:val="Heading3"/>
              <w:rPr>
                <w:b/>
                <w:lang w:val="en-IN"/>
              </w:rPr>
            </w:pPr>
            <w:hyperlink r:id="rId16" w:history="1">
              <w:r w:rsidR="007F5E1C">
                <w:object w:dxaOrig="540" w:dyaOrig="636" w14:anchorId="772B4595">
                  <v:shape id="_x0000_i1030" type="#_x0000_t75" style="width:15.6pt;height:16.8pt" o:ole="">
                    <v:imagedata r:id="rId12" o:title=""/>
                  </v:shape>
                  <o:OLEObject Type="Embed" ProgID="PBrush" ShapeID="_x0000_i1030" DrawAspect="Content" ObjectID="_1632575951" r:id="rId17"/>
                </w:object>
              </w:r>
            </w:hyperlink>
            <w:r w:rsidR="007F5E1C" w:rsidRPr="003A4473">
              <w:rPr>
                <w:b/>
                <w:lang w:val="en-IN"/>
              </w:rPr>
              <w:t>Infosys Ltd.</w:t>
            </w:r>
            <w:r w:rsidR="005E02BB" w:rsidRPr="003A4473">
              <w:rPr>
                <w:b/>
                <w:lang w:val="en-IN"/>
              </w:rPr>
              <w:t xml:space="preserve"> Pune </w:t>
            </w:r>
            <w:r w:rsidR="007F5E1C" w:rsidRPr="003A4473">
              <w:rPr>
                <w:b/>
                <w:lang w:val="en-IN"/>
              </w:rPr>
              <w:t xml:space="preserve"> </w:t>
            </w:r>
            <w:r w:rsidR="005E02BB">
              <w:object w:dxaOrig="900" w:dyaOrig="852" w14:anchorId="52196CD3">
                <v:shape id="_x0000_i1031" type="#_x0000_t75" style="width:21.6pt;height:15.6pt" o:ole="">
                  <v:imagedata r:id="rId14" o:title=""/>
                </v:shape>
                <o:OLEObject Type="Embed" ProgID="PBrush" ShapeID="_x0000_i1031" DrawAspect="Content" ObjectID="_1632575952" r:id="rId18"/>
              </w:object>
            </w:r>
            <w:r w:rsidR="005E02BB" w:rsidRPr="003A4473">
              <w:rPr>
                <w:lang w:val="en-IN"/>
              </w:rPr>
              <w:t xml:space="preserve"> </w:t>
            </w:r>
            <w:r w:rsidR="00485B78" w:rsidRPr="003A4473">
              <w:rPr>
                <w:b/>
                <w:lang w:val="en-IN"/>
              </w:rPr>
              <w:t xml:space="preserve">Nov 2016 </w:t>
            </w:r>
            <w:r w:rsidR="000334C1" w:rsidRPr="003A4473">
              <w:rPr>
                <w:b/>
                <w:lang w:val="en-IN"/>
              </w:rPr>
              <w:t>-</w:t>
            </w:r>
            <w:r w:rsidR="00485B78" w:rsidRPr="003A4473">
              <w:rPr>
                <w:b/>
                <w:lang w:val="en-IN"/>
              </w:rPr>
              <w:t xml:space="preserve"> Mar 2018</w:t>
            </w:r>
          </w:p>
          <w:p w14:paraId="4E8F0354" w14:textId="77777777" w:rsidR="000334C1" w:rsidRDefault="003F4A43" w:rsidP="00E07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Designed </w:t>
            </w:r>
            <w:r w:rsidR="00FA151E">
              <w:rPr>
                <w:color w:val="auto"/>
              </w:rPr>
              <w:t xml:space="preserve">an automated process for incident management, maintenance, </w:t>
            </w:r>
            <w:r w:rsidR="009F789F" w:rsidRPr="009F789F">
              <w:rPr>
                <w:color w:val="auto"/>
              </w:rPr>
              <w:t>data</w:t>
            </w:r>
            <w:r w:rsidR="009F789F">
              <w:rPr>
                <w:color w:val="auto"/>
              </w:rPr>
              <w:t xml:space="preserve"> </w:t>
            </w:r>
            <w:r w:rsidR="009F789F" w:rsidRPr="009F789F">
              <w:rPr>
                <w:color w:val="auto"/>
              </w:rPr>
              <w:t>extraction</w:t>
            </w:r>
            <w:r w:rsidR="00FA151E">
              <w:rPr>
                <w:color w:val="auto"/>
              </w:rPr>
              <w:t>.</w:t>
            </w:r>
            <w:r>
              <w:rPr>
                <w:color w:val="auto"/>
              </w:rPr>
              <w:t xml:space="preserve"> Developed a tool to handle </w:t>
            </w:r>
            <w:r w:rsidRPr="003F4A43">
              <w:rPr>
                <w:color w:val="auto"/>
              </w:rPr>
              <w:t>various unexpected events of service</w:t>
            </w:r>
            <w:r>
              <w:rPr>
                <w:color w:val="auto"/>
              </w:rPr>
              <w:t xml:space="preserve"> and </w:t>
            </w:r>
            <w:r w:rsidRPr="003F4A43">
              <w:rPr>
                <w:color w:val="auto"/>
              </w:rPr>
              <w:t>shorten the incident lifecycle and reduce outages</w:t>
            </w:r>
            <w:r>
              <w:rPr>
                <w:color w:val="auto"/>
              </w:rPr>
              <w:t>.</w:t>
            </w:r>
          </w:p>
          <w:p w14:paraId="5F7F8CBF" w14:textId="77777777" w:rsidR="00AE092D" w:rsidRDefault="00AE092D" w:rsidP="00AE092D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7F7F7F" w:themeColor="text1" w:themeTint="80"/>
                <w:sz w:val="24"/>
                <w:szCs w:val="24"/>
              </w:rPr>
            </w:pPr>
            <w:r>
              <w:t>Technical Skillset:</w:t>
            </w:r>
          </w:p>
          <w:p w14:paraId="3B47766B" w14:textId="77777777" w:rsidR="000334C1" w:rsidRPr="00A4338E" w:rsidRDefault="00A4338E" w:rsidP="00A4338E">
            <w:pPr>
              <w:pStyle w:val="ListParagraph"/>
              <w:numPr>
                <w:ilvl w:val="0"/>
                <w:numId w:val="7"/>
              </w:numPr>
              <w:rPr>
                <w:b/>
                <w:lang w:val="it-IT"/>
              </w:rPr>
            </w:pPr>
            <w:r w:rsidRPr="00A4338E">
              <w:rPr>
                <w:b/>
                <w:lang w:val="it-IT"/>
              </w:rPr>
              <w:t>Programming Languages:</w:t>
            </w:r>
          </w:p>
          <w:p w14:paraId="3F96CA73" w14:textId="77777777" w:rsidR="00A4338E" w:rsidRPr="00FB5E10" w:rsidRDefault="00FB5E10" w:rsidP="00A4338E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A4338E">
              <w:rPr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3470B2B2" wp14:editId="62841A8C">
                      <wp:extent cx="2837169" cy="320941"/>
                      <wp:effectExtent l="0" t="0" r="20955" b="2222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7169" cy="320941"/>
                                <a:chOff x="0" y="11663"/>
                                <a:chExt cx="2836866" cy="322151"/>
                              </a:xfrm>
                            </wpg:grpSpPr>
                            <wps:wsp>
                              <wps:cNvPr id="126" name="Rectangle: Rounded Corners 126"/>
                              <wps:cNvSpPr/>
                              <wps:spPr>
                                <a:xfrm>
                                  <a:off x="0" y="17584"/>
                                  <a:ext cx="849728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0A0C4E" w14:textId="77777777" w:rsidR="00A4338E" w:rsidRPr="00A4338E" w:rsidRDefault="00A4338E" w:rsidP="00A433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 w:rsidRPr="00A4338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Java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: Rounded Corners 128"/>
                              <wps:cNvSpPr/>
                              <wps:spPr>
                                <a:xfrm>
                                  <a:off x="1002360" y="11679"/>
                                  <a:ext cx="849728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38C700" w14:textId="77777777" w:rsidR="00A4338E" w:rsidRPr="00A4338E" w:rsidRDefault="00A4338E" w:rsidP="00A433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 w:rsidRPr="00A4338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: Rounded Corners 129"/>
                              <wps:cNvSpPr/>
                              <wps:spPr>
                                <a:xfrm>
                                  <a:off x="1987138" y="11663"/>
                                  <a:ext cx="849728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6DA5CB" w14:textId="77777777" w:rsidR="00A4338E" w:rsidRPr="00A4338E" w:rsidRDefault="00A4338E" w:rsidP="00A4338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 w:rsidRPr="00A4338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Ruby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0B2B2" id="Group 130" o:spid="_x0000_s1026" style="width:223.4pt;height:25.25pt;mso-position-horizontal-relative:char;mso-position-vertical-relative:line" coordorigin=",116" coordsize="28368,3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">
                      <v:roundrect id="Rectangle: Rounded Corners 126" o:spid="_x0000_s1027" style="position:absolute;top:175;width:8497;height:31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O+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qH32fyBXL1AAAA//8DAFBLAQItABQABgAIAAAAIQDb4fbL7gAAAIUBAAATAAAAAAAAAAAAAAAA&#10;AAAAAABbQ29udGVudF9UeXBlc10ueG1sUEsBAi0AFAAGAAgAAAAhAFr0LFu/AAAAFQEAAAsAAAAA&#10;AAAAAAAAAAAAHwEAAF9yZWxzLy5yZWxzUEsBAi0AFAAGAAgAAAAhACtWA77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420A0C4E" w14:textId="77777777" w:rsidR="00A4338E" w:rsidRPr="00A4338E" w:rsidRDefault="00A4338E" w:rsidP="00A4338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 w:rsidRPr="00A4338E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Java</w:t>
                              </w:r>
                            </w:p>
                          </w:txbxContent>
                        </v:textbox>
                      </v:roundrect>
                      <v:roundrect id="Rectangle: Rounded Corners 128" o:spid="_x0000_s1028" style="position:absolute;left:10023;top:116;width:8497;height:31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JX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uhlWdkAr3+BQAA//8DAFBLAQItABQABgAIAAAAIQDb4fbL7gAAAIUBAAATAAAAAAAAAAAA&#10;AAAAAAAAAABbQ29udGVudF9UeXBlc10ueG1sUEsBAi0AFAAGAAgAAAAhAFr0LFu/AAAAFQEAAAsA&#10;AAAAAAAAAAAAAAAAHwEAAF9yZWxzLy5yZWxzUEsBAi0AFAAGAAgAAAAhADWFMlfEAAAA3AAAAA8A&#10;AAAAAAAAAAAAAAAABwIAAGRycy9kb3ducmV2LnhtbFBLBQYAAAAAAwADALcAAAD4AgAAAAA=&#10;" fillcolor="#8a2387 [3204]" strokecolor="#441142 [1604]" strokeweight="1pt">
                        <v:stroke joinstyle="miter"/>
                        <v:textbox>
                          <w:txbxContent>
                            <w:p w14:paraId="5238C700" w14:textId="77777777" w:rsidR="00A4338E" w:rsidRPr="00A4338E" w:rsidRDefault="00A4338E" w:rsidP="00A4338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 w:rsidRPr="00A4338E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Python</w:t>
                              </w:r>
                            </w:p>
                          </w:txbxContent>
                        </v:textbox>
                      </v:roundrect>
                      <v:roundrect id="Rectangle: Rounded Corners 129" o:spid="_x0000_s1029" style="position:absolute;left:19871;top:116;width:8497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fM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ayZfM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236DA5CB" w14:textId="77777777" w:rsidR="00A4338E" w:rsidRPr="00A4338E" w:rsidRDefault="00A4338E" w:rsidP="00A4338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 w:rsidRPr="00A4338E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Ruby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  <w:r w:rsidR="00A4338E" w:rsidRPr="00A4338E">
              <w:rPr>
                <w:lang w:val="it-IT"/>
              </w:rPr>
              <w:t xml:space="preserve"> </w:t>
            </w:r>
          </w:p>
          <w:p w14:paraId="16E186FB" w14:textId="77777777" w:rsidR="00FB5E10" w:rsidRPr="00FB5E10" w:rsidRDefault="00FB5E10" w:rsidP="00FB5E10">
            <w:pPr>
              <w:pStyle w:val="ListParagraph"/>
              <w:numPr>
                <w:ilvl w:val="0"/>
                <w:numId w:val="7"/>
              </w:numPr>
              <w:rPr>
                <w:lang w:val="it-IT"/>
              </w:rPr>
            </w:pPr>
            <w:r w:rsidRPr="00FB5E10">
              <w:rPr>
                <w:b/>
                <w:lang w:val="it-IT"/>
              </w:rPr>
              <w:t>Tools/Frameworks:</w:t>
            </w:r>
          </w:p>
          <w:p w14:paraId="6503FF8E" w14:textId="77777777" w:rsidR="00FB5E10" w:rsidRDefault="00FB5E10" w:rsidP="00FB5E10">
            <w:pPr>
              <w:pStyle w:val="ListParagraph"/>
              <w:rPr>
                <w:lang w:val="it-IT"/>
              </w:rPr>
            </w:pPr>
            <w:r>
              <w:rPr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61336144" wp14:editId="0B275E40">
                      <wp:extent cx="3891866" cy="332490"/>
                      <wp:effectExtent l="0" t="0" r="13970" b="10795"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1866" cy="332490"/>
                                <a:chOff x="0" y="40"/>
                                <a:chExt cx="3633766" cy="333744"/>
                              </a:xfrm>
                            </wpg:grpSpPr>
                            <wps:wsp>
                              <wps:cNvPr id="132" name="Rectangle: Rounded Corners 132"/>
                              <wps:cNvSpPr/>
                              <wps:spPr>
                                <a:xfrm>
                                  <a:off x="0" y="17554"/>
                                  <a:ext cx="1166322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94E43F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Spring Boot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Rectangle: Rounded Corners 133"/>
                              <wps:cNvSpPr/>
                              <wps:spPr>
                                <a:xfrm>
                                  <a:off x="1295268" y="40"/>
                                  <a:ext cx="943600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FEC654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 xml:space="preserve">Hibernate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Rectangle: Rounded Corners 134"/>
                              <wps:cNvSpPr/>
                              <wps:spPr>
                                <a:xfrm>
                                  <a:off x="2385364" y="40"/>
                                  <a:ext cx="1248402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55E55" w14:textId="703358D4" w:rsidR="00FB5E10" w:rsidRPr="00A4338E" w:rsidRDefault="00B04F6B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Micro-</w:t>
                                    </w:r>
                                    <w:r w:rsidR="00FB5E10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Services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36144" id="Group 131" o:spid="_x0000_s1030" style="width:306.45pt;height:26.2pt;mso-position-horizontal-relative:char;mso-position-vertical-relative:line" coordorigin="" coordsize="36337,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">
                      <v:roundrect id="Rectangle: Rounded Corners 132" o:spid="_x0000_s1031" style="position:absolute;top:175;width:11663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Ng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vC7zP5Arn8AQAA//8DAFBLAQItABQABgAIAAAAIQDb4fbL7gAAAIUBAAATAAAAAAAAAAAAAAAA&#10;AAAAAABbQ29udGVudF9UeXBlc10ueG1sUEsBAi0AFAAGAAgAAAAhAFr0LFu/AAAAFQEAAAsAAAAA&#10;AAAAAAAAAAAAHwEAAF9yZWxzLy5yZWxzUEsBAi0AFAAGAAgAAAAhANG0k2D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894E43F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Spring Boot</w:t>
                              </w:r>
                            </w:p>
                          </w:txbxContent>
                        </v:textbox>
                      </v:roundrect>
                      <v:roundrect id="Rectangle: Rounded Corners 133" o:spid="_x0000_s1032" style="position:absolute;left:12952;width:9436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18FEC654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 xml:space="preserve">Hibernate </w:t>
                              </w:r>
                            </w:p>
                          </w:txbxContent>
                        </v:textbox>
                      </v:roundrect>
                      <v:roundrect id="Rectangle: Rounded Corners 134" o:spid="_x0000_s1033" style="position:absolute;left:23853;width:12484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6P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ycvcH0mXyDnFwAAAP//AwBQSwECLQAUAAYACAAAACEA2+H2y+4AAACFAQAAEwAAAAAAAAAAAAAA&#10;AAAAAAAAW0NvbnRlbnRfVHlwZXNdLnhtbFBLAQItABQABgAIAAAAIQBa9CxbvwAAABUBAAALAAAA&#10;AAAAAAAAAAAAAB8BAABfcmVscy8ucmVsc1BLAQItABQABgAIAAAAIQAxEa6P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59155E55" w14:textId="703358D4" w:rsidR="00FB5E10" w:rsidRPr="00A4338E" w:rsidRDefault="00B04F6B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Micro-</w:t>
                              </w:r>
                              <w:r w:rsidR="00FB5E10"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Services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656FE983" w14:textId="77777777" w:rsidR="00FB5E10" w:rsidRDefault="00E07C50" w:rsidP="00FB5E10">
            <w:pPr>
              <w:pStyle w:val="ListParagraph"/>
              <w:rPr>
                <w:lang w:val="it-IT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7088" behindDoc="1" locked="0" layoutInCell="1" allowOverlap="1" wp14:anchorId="1733DB62" wp14:editId="3B73FBBE">
                      <wp:simplePos x="0" y="0"/>
                      <wp:positionH relativeFrom="page">
                        <wp:posOffset>-2932039</wp:posOffset>
                      </wp:positionH>
                      <wp:positionV relativeFrom="margin">
                        <wp:posOffset>-212920</wp:posOffset>
                      </wp:positionV>
                      <wp:extent cx="2669540" cy="13221970"/>
                      <wp:effectExtent l="0" t="0" r="0" b="0"/>
                      <wp:wrapNone/>
                      <wp:docPr id="158" name="Group 1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59" name="Group 159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60" name="Group 16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61" name="Rectangle 16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3" name="Right Triangle 16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Right Triangle 16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66" name="Group 16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67" name="Rectangle 16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9" name="Right Triangle 169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Right Triangle 170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72" name="Group 172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73" name="Rectangle 173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4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5" name="Right Triangle 175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ight Triangle 176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7" name="Group 177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78" name="Group 178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179" name="Rectangle 179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0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1" name="Right Triangle 181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Right Triangle 182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EED95" id="Group 158" o:spid="_x0000_s1026" style="position:absolute;margin-left:-230.85pt;margin-top:-16.75pt;width:210.2pt;height:1041.1pt;z-index:-251579392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">
                      <v:group id="Group 159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group id="Group 160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<v:rect id="Rectangle 161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t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0wn8PpMukMsfAAAA//8DAFBLAQItABQABgAIAAAAIQDb4fbL7gAAAIUBAAATAAAAAAAAAAAAAAAA&#10;AAAAAABbQ29udGVudF9UeXBlc10ueG1sUEsBAi0AFAAGAAgAAAAhAFr0LFu/AAAAFQEAAAsAAAAA&#10;AAAAAAAAAAAAHwEAAF9yZWxzLy5yZWxzUEsBAi0AFAAGAAgAAAAhAJpDEq3BAAAA3AAAAA8AAAAA&#10;AAAAAAAAAAAABwIAAGRycy9kb3ducmV2LnhtbFBLBQYAAAAAAwADALcAAAD1AgAAAAA=&#10;" filled="f" stroked="f" strokeweight="1pt"/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" filled="f" stroked="f" strokeweight="1pt"/>
                        </v:group>
                        <v:shape id="Right Triangle 163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" filled="f" stroked="f" strokeweight="1pt"/>
                        <v:shape id="Right Triangle 164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" filled="f" stroked="f" strokeweight="1pt"/>
                      </v:group>
                      <v:group id="Group 165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group id="Group 166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rect id="Rectangle 167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i9C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P32H32fSBXLxBAAA//8DAFBLAQItABQABgAIAAAAIQDb4fbL7gAAAIUBAAATAAAAAAAAAAAAAAAA&#10;AAAAAABbQ29udGVudF9UeXBlc10ueG1sUEsBAi0AFAAGAAgAAAAhAFr0LFu/AAAAFQEAAAsAAAAA&#10;AAAAAAAAAAAAHwEAAF9yZWxzLy5yZWxzUEsBAi0AFAAGAAgAAAAhAHrmL0LBAAAA3AAAAA8AAAAA&#10;AAAAAAAAAAAABwIAAGRycy9kb3ducmV2LnhtbFBLBQYAAAAAAwADALcAAAD1AgAAAAA=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" filled="f" stroked="f" strokeweight="1pt"/>
                        </v:group>
                        <v:shape id="Right Triangle 169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" filled="f" stroked="f" strokeweight="1pt"/>
                        <v:shape id="Right Triangle 170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" filled="f" stroked="f" strokeweight="1pt"/>
                      </v:group>
                      <v:group id="Group 171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group id="Group 172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<v:rect id="Rectangle 173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+cwQAAANwAAAAPAAAAZHJzL2Rvd25yZXYueG1sRE9NawIx&#10;EL0L/ocwhd402xZ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IAEv5zBAAAA3AAAAA8AAAAA&#10;AAAAAAAAAAAABwIAAGRycy9kb3ducmV2LnhtbFBLBQYAAAAAAwADALcAAAD1AgAAAAA=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" filled="f" stroked="f" strokeweight="1pt"/>
                        </v:group>
                        <v:shape id="Right Triangle 175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" filled="f" stroked="f" strokeweight="1pt"/>
                        <v:shape id="Right Triangle 176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" filled="f" stroked="f" strokeweight="1pt"/>
                      </v:group>
                      <v:group id="Group 177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<v:group id="Group 178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<v:rect id="Rectangle 179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" filled="f" stroked="f" strokeweight="1pt"/>
                        </v:group>
                        <v:shape id="Right Triangle 181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" filled="f" stroked="f" strokeweight="1pt"/>
                        <v:shape id="Right Triangle 182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  <w:r w:rsidR="00FB5E10">
              <w:rPr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7525212A" wp14:editId="2C7640E5">
                      <wp:extent cx="2385586" cy="315257"/>
                      <wp:effectExtent l="0" t="0" r="15240" b="27940"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5586" cy="315257"/>
                                <a:chOff x="0" y="17318"/>
                                <a:chExt cx="2285758" cy="316446"/>
                              </a:xfrm>
                            </wpg:grpSpPr>
                            <wps:wsp>
                              <wps:cNvPr id="136" name="Rectangle: Rounded Corners 136"/>
                              <wps:cNvSpPr/>
                              <wps:spPr>
                                <a:xfrm>
                                  <a:off x="0" y="17534"/>
                                  <a:ext cx="791224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C74DF1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Maven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Rectangle: Rounded Corners 137"/>
                              <wps:cNvSpPr/>
                              <wps:spPr>
                                <a:xfrm>
                                  <a:off x="878970" y="17515"/>
                                  <a:ext cx="767947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16E28" w14:textId="77777777" w:rsidR="00FB5E10" w:rsidRPr="00A4338E" w:rsidRDefault="00FB5E10" w:rsidP="00FB5E1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 xml:space="preserve">Log4j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angle: Rounded Corners 138"/>
                              <wps:cNvSpPr/>
                              <wps:spPr>
                                <a:xfrm>
                                  <a:off x="1734389" y="17318"/>
                                  <a:ext cx="551369" cy="3162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DE8D0F" w14:textId="77777777" w:rsidR="00FB5E10" w:rsidRPr="00A4338E" w:rsidRDefault="00FB5E10" w:rsidP="00FB5E10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JUnit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5212A" id="Group 135" o:spid="_x0000_s1034" style="width:187.85pt;height:24.8pt;mso-position-horizontal-relative:char;mso-position-vertical-relative:line" coordorigin=",173" coordsize="22857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">
                      <v:roundrect id="Rectangle: Rounded Corners 136" o:spid="_x0000_s1035" style="position:absolute;top:175;width:7912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8C74DF1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Maven</w:t>
                              </w:r>
                            </w:p>
                          </w:txbxContent>
                        </v:textbox>
                      </v:roundrect>
                      <v:roundrect id="Rectangle: Rounded Corners 137" o:spid="_x0000_s1036" style="position:absolute;left:8789;top:175;width:7680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44816E28" w14:textId="77777777" w:rsidR="00FB5E10" w:rsidRPr="00A4338E" w:rsidRDefault="00FB5E10" w:rsidP="00FB5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 xml:space="preserve">Log4j </w:t>
                              </w:r>
                            </w:p>
                          </w:txbxContent>
                        </v:textbox>
                      </v:roundrect>
                      <v:roundrect id="Rectangle: Rounded Corners 138" o:spid="_x0000_s1037" style="position:absolute;left:17343;top:173;width:5514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SK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uhlWdkAr3+BQAA//8DAFBLAQItABQABgAIAAAAIQDb4fbL7gAAAIUBAAATAAAAAAAAAAAA&#10;AAAAAAAAAABbQ29udGVudF9UeXBlc10ueG1sUEsBAi0AFAAGAAgAAAAhAFr0LFu/AAAAFQEAAAsA&#10;AAAAAAAAAAAAAAAAHwEAAF9yZWxzLy5yZWxzUEsBAi0AFAAGAAgAAAAhALBcpIrEAAAA3AAAAA8A&#10;AAAAAAAAAAAAAAAABwIAAGRycy9kb3ducmV2LnhtbFBLBQYAAAAAAwADALcAAAD4AgAAAAA=&#10;" fillcolor="#8a2387 [3204]" strokecolor="#441142 [1604]" strokeweight="1pt">
                        <v:stroke joinstyle="miter"/>
                        <v:textbox>
                          <w:txbxContent>
                            <w:p w14:paraId="2FDE8D0F" w14:textId="77777777" w:rsidR="00FB5E10" w:rsidRPr="00A4338E" w:rsidRDefault="00FB5E10" w:rsidP="00FB5E10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JUnit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  <w:r w:rsidR="00292626">
              <w:rPr>
                <w:lang w:val="it-IT"/>
              </w:rPr>
              <w:t xml:space="preserve"> </w:t>
            </w:r>
            <w:r w:rsidR="00292626">
              <w:rPr>
                <w:noProof/>
              </w:rPr>
              <mc:AlternateContent>
                <mc:Choice Requires="wps">
                  <w:drawing>
                    <wp:inline distT="0" distB="0" distL="0" distR="0" wp14:anchorId="4FA455C0" wp14:editId="6E7A884E">
                      <wp:extent cx="1430215" cy="314696"/>
                      <wp:effectExtent l="0" t="0" r="17780" b="28575"/>
                      <wp:docPr id="139" name="Rectangle: Rounded Corners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0215" cy="3146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ADA81" w14:textId="77777777" w:rsidR="00292626" w:rsidRPr="00A4338E" w:rsidRDefault="00292626" w:rsidP="002926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lang w:val="en-IN"/>
                                    </w:rPr>
                                    <w:t>MVC Architecture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455C0" id="Rectangle: Rounded Corners 139" o:spid="_x0000_s1038" style="width:112.6pt;height: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" fillcolor="#8a2387 [3204]" strokecolor="#441142 [1604]" strokeweight="1pt">
                      <v:stroke joinstyle="miter"/>
                      <v:textbox>
                        <w:txbxContent>
                          <w:p w14:paraId="562ADA81" w14:textId="77777777" w:rsidR="00292626" w:rsidRPr="00A4338E" w:rsidRDefault="00292626" w:rsidP="002926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N"/>
                              </w:rPr>
                              <w:t>MVC Architecture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15E3B42" w14:textId="77777777" w:rsidR="00292626" w:rsidRPr="00AE64E1" w:rsidRDefault="00292626" w:rsidP="00292626">
            <w:pPr>
              <w:pStyle w:val="ListParagraph"/>
              <w:numPr>
                <w:ilvl w:val="0"/>
                <w:numId w:val="7"/>
              </w:numPr>
              <w:rPr>
                <w:rStyle w:val="e24kjd"/>
                <w:b/>
                <w:lang w:val="it-IT"/>
              </w:rPr>
            </w:pPr>
            <w:r w:rsidRPr="00292626">
              <w:rPr>
                <w:rStyle w:val="e24kjd"/>
                <w:b/>
              </w:rPr>
              <w:t>IDEs/</w:t>
            </w:r>
            <w:r>
              <w:rPr>
                <w:rStyle w:val="e24kjd"/>
                <w:b/>
                <w:bCs/>
              </w:rPr>
              <w:t>T</w:t>
            </w:r>
            <w:r w:rsidRPr="00292626">
              <w:rPr>
                <w:rStyle w:val="e24kjd"/>
                <w:b/>
                <w:bCs/>
              </w:rPr>
              <w:t>ools</w:t>
            </w:r>
            <w:r w:rsidRPr="00292626">
              <w:rPr>
                <w:rStyle w:val="e24kjd"/>
                <w:b/>
              </w:rPr>
              <w:t>:</w:t>
            </w:r>
          </w:p>
          <w:p w14:paraId="6713FF55" w14:textId="77777777" w:rsidR="00AE64E1" w:rsidRPr="00292626" w:rsidRDefault="00AE64E1" w:rsidP="00AE64E1">
            <w:pPr>
              <w:pStyle w:val="ListParagraph"/>
              <w:rPr>
                <w:rStyle w:val="e24kjd"/>
                <w:b/>
                <w:lang w:val="it-IT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6DCC0534" wp14:editId="46F0993F">
                      <wp:extent cx="3394299" cy="678092"/>
                      <wp:effectExtent l="0" t="0" r="15875" b="27305"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4299" cy="678092"/>
                                <a:chOff x="0" y="0"/>
                                <a:chExt cx="3394299" cy="678092"/>
                              </a:xfrm>
                            </wpg:grpSpPr>
                            <wps:wsp>
                              <wps:cNvPr id="140" name="Rectangle: Rounded Corners 140"/>
                              <wps:cNvSpPr/>
                              <wps:spPr>
                                <a:xfrm>
                                  <a:off x="0" y="5861"/>
                                  <a:ext cx="738554" cy="3143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08141D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Eclipse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: Rounded Corners 141"/>
                              <wps:cNvSpPr/>
                              <wps:spPr>
                                <a:xfrm>
                                  <a:off x="808892" y="5861"/>
                                  <a:ext cx="715108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33F6D7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IntelliJ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Rectangle: Rounded Corners 142"/>
                              <wps:cNvSpPr/>
                              <wps:spPr>
                                <a:xfrm>
                                  <a:off x="1594339" y="5861"/>
                                  <a:ext cx="609600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A240E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Atom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: Rounded Corners 143"/>
                              <wps:cNvSpPr/>
                              <wps:spPr>
                                <a:xfrm>
                                  <a:off x="2268415" y="0"/>
                                  <a:ext cx="844062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88C584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VS 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ectangle: Rounded Corners 145"/>
                              <wps:cNvSpPr/>
                              <wps:spPr>
                                <a:xfrm>
                                  <a:off x="1383323" y="363415"/>
                                  <a:ext cx="70924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0D6CA7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SVN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: Rounded Corners 146"/>
                              <wps:cNvSpPr/>
                              <wps:spPr>
                                <a:xfrm>
                                  <a:off x="662354" y="357553"/>
                                  <a:ext cx="656492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4A5E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GIT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: Rounded Corners 147"/>
                              <wps:cNvSpPr/>
                              <wps:spPr>
                                <a:xfrm>
                                  <a:off x="5862" y="357553"/>
                                  <a:ext cx="603738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85C572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JIRA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Rectangle: Rounded Corners 148"/>
                              <wps:cNvSpPr/>
                              <wps:spPr>
                                <a:xfrm>
                                  <a:off x="2145323" y="351692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CBFB26" w14:textId="77777777" w:rsidR="00AE64E1" w:rsidRPr="00A4338E" w:rsidRDefault="00AE64E1" w:rsidP="00AE64E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Bitbucket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CC0534" id="Group 155" o:spid="_x0000_s1039" style="width:267.25pt;height:53.4pt;mso-position-horizontal-relative:char;mso-position-vertical-relative:line" coordsize="33942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">
                      <v:roundrect id="Rectangle: Rounded Corners 140" o:spid="_x0000_s1040" style="position:absolute;top:58;width:738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8a2387 [3204]" strokecolor="#441142 [1604]" strokeweight="1pt">
                        <v:stroke joinstyle="miter"/>
                        <v:textbox>
                          <w:txbxContent>
                            <w:p w14:paraId="7B08141D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Eclipse</w:t>
                              </w:r>
                            </w:p>
                          </w:txbxContent>
                        </v:textbox>
                      </v:roundrect>
                      <v:roundrect id="Rectangle: Rounded Corners 141" o:spid="_x0000_s1041" style="position:absolute;left:8088;top:58;width:7152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5q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ssYfp/JF8jFHQAA//8DAFBLAQItABQABgAIAAAAIQDb4fbL7gAAAIUBAAATAAAAAAAAAAAAAAAA&#10;AAAAAABbQ29udGVudF9UeXBlc10ueG1sUEsBAi0AFAAGAAgAAAAhAFr0LFu/AAAAFQEAAAsAAAAA&#10;AAAAAAAAAAAAHwEAAF9yZWxzLy5yZWxzUEsBAi0AFAAGAAgAAAAhAHlgfmr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033F6D7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IntelliJ</w:t>
                              </w:r>
                            </w:p>
                          </w:txbxContent>
                        </v:textbox>
                      </v:roundrect>
                      <v:roundrect id="Rectangle: Rounded Corners 142" o:spid="_x0000_s1042" style="position:absolute;left:15943;top:58;width:6096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5F0A240E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Atom</w:t>
                              </w:r>
                            </w:p>
                          </w:txbxContent>
                        </v:textbox>
                      </v:roundrect>
                      <v:roundrect id="Rectangle: Rounded Corners 143" o:spid="_x0000_s1043" style="position:absolute;left:22684;width:844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kWG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18mcH0mXyDnFwAAAP//AwBQSwECLQAUAAYACAAAACEA2+H2y+4AAACFAQAAEwAAAAAAAAAAAAAA&#10;AAAAAAAAW0NvbnRlbnRfVHlwZXNdLnhtbFBLAQItABQABgAIAAAAIQBa9CxbvwAAABUBAAALAAAA&#10;AAAAAAAAAAAAAB8BAABfcmVscy8ucmVsc1BLAQItABQABgAIAAAAIQDm/kWG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2988C584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VS Code</w:t>
                              </w:r>
                            </w:p>
                          </w:txbxContent>
                        </v:textbox>
                      </v:roundrect>
                      <v:roundrect id="Rectangle: Rounded Corners 145" o:spid="_x0000_s1044" style="position:absolute;left:13833;top:3634;width:7092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hp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c8zuD2TL5DLPwAAAP//AwBQSwECLQAUAAYACAAAACEA2+H2y+4AAACFAQAAEwAAAAAAAAAAAAAA&#10;AAAAAAAAW0NvbnRlbnRfVHlwZXNdLnhtbFBLAQItABQABgAIAAAAIQBa9CxbvwAAABUBAAALAAAA&#10;AAAAAAAAAAAAAB8BAABfcmVscy8ucmVsc1BLAQItABQABgAIAAAAIQAGW3hp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170D6CA7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SVN</w:t>
                              </w:r>
                            </w:p>
                          </w:txbxContent>
                        </v:textbox>
                      </v:roundrect>
                      <v:roundrect id="Rectangle: Rounded Corners 146" o:spid="_x0000_s1045" style="position:absolute;left:6623;top:3575;width:6565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Ye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8cT+H0mXyAXdwAAAP//AwBQSwECLQAUAAYACAAAACEA2+H2y+4AAACFAQAAEwAAAAAAAAAAAAAA&#10;AAAAAAAAW0NvbnRlbnRfVHlwZXNdLnhtbFBLAQItABQABgAIAAAAIQBa9CxbvwAAABUBAAALAAAA&#10;AAAAAAAAAAAAAB8BAABfcmVscy8ucmVsc1BLAQItABQABgAIAAAAIQD2ieYe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70564A5E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GIT</w:t>
                              </w:r>
                            </w:p>
                          </w:txbxContent>
                        </v:textbox>
                      </v:roundrect>
                      <v:roundrect id="Rectangle: Rounded Corners 147" o:spid="_x0000_s1046" style="position:absolute;left:58;top:3575;width:6038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OFwgAAANwAAAAPAAAAZHJzL2Rvd25yZXYueG1sRE9NTwIx&#10;EL2T8B+aIfHmdkFEsl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ZxUOF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4B85C572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JIRA</w:t>
                              </w:r>
                            </w:p>
                          </w:txbxContent>
                        </v:textbox>
                      </v:roundrect>
                      <v:roundrect id="Rectangle: Rounded Corners 148" o:spid="_x0000_s1047" style="position:absolute;left:21453;top:3516;width:12489;height:3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f3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" fillcolor="#8a2387 [3204]" strokecolor="#441142 [1604]" strokeweight="1pt">
                        <v:stroke joinstyle="miter"/>
                        <v:textbox>
                          <w:txbxContent>
                            <w:p w14:paraId="20CBFB26" w14:textId="77777777" w:rsidR="00AE64E1" w:rsidRPr="00A4338E" w:rsidRDefault="00AE64E1" w:rsidP="00AE64E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Bitbucket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05374E1A" w14:textId="77777777" w:rsidR="00292626" w:rsidRDefault="00AE64E1" w:rsidP="00292626">
            <w:pPr>
              <w:pStyle w:val="ListParagraph"/>
              <w:numPr>
                <w:ilvl w:val="0"/>
                <w:numId w:val="7"/>
              </w:numPr>
              <w:rPr>
                <w:b/>
                <w:lang w:val="it-IT"/>
              </w:rPr>
            </w:pPr>
            <w:r>
              <w:rPr>
                <w:b/>
                <w:lang w:val="it-IT"/>
              </w:rPr>
              <w:t>WEB Technologies:</w:t>
            </w:r>
          </w:p>
          <w:p w14:paraId="35BBF657" w14:textId="77777777" w:rsidR="00AE64E1" w:rsidRDefault="00AE64E1" w:rsidP="00AE64E1">
            <w:pPr>
              <w:pStyle w:val="ListParagraph"/>
              <w:rPr>
                <w:b/>
                <w:lang w:val="it-IT"/>
              </w:rPr>
            </w:pPr>
            <w:r>
              <w:rPr>
                <w:b/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70276E63" wp14:editId="33C2C979">
                      <wp:extent cx="3886668" cy="314677"/>
                      <wp:effectExtent l="0" t="0" r="19050" b="28575"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668" cy="314677"/>
                                <a:chOff x="0" y="0"/>
                                <a:chExt cx="3886668" cy="314677"/>
                              </a:xfrm>
                            </wpg:grpSpPr>
                            <wps:wsp>
                              <wps:cNvPr id="150" name="Rectangle: Rounded Corners 150"/>
                              <wps:cNvSpPr/>
                              <wps:spPr>
                                <a:xfrm>
                                  <a:off x="0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6F2E7C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AngularJS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: Rounded Corners 151"/>
                              <wps:cNvSpPr/>
                              <wps:spPr>
                                <a:xfrm>
                                  <a:off x="1318846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73E709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HTML5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: Rounded Corners 152"/>
                              <wps:cNvSpPr/>
                              <wps:spPr>
                                <a:xfrm>
                                  <a:off x="2637692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F2D0E6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276E63" id="Group 156" o:spid="_x0000_s1048" style="width:306.05pt;height:24.8pt;mso-position-horizontal-relative:char;mso-position-vertical-relative:line" coordsize="38866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">
                      <v:roundrect id="Rectangle: Rounded Corners 150" o:spid="_x0000_s1049" style="position:absolute;width:12489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" fillcolor="#8a2387 [3204]" strokecolor="#441142 [1604]" strokeweight="1pt">
                        <v:stroke joinstyle="miter"/>
                        <v:textbox>
                          <w:txbxContent>
                            <w:p w14:paraId="506F2E7C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AngularJS</w:t>
                              </w:r>
                            </w:p>
                          </w:txbxContent>
                        </v:textbox>
                      </v:roundrect>
                      <v:roundrect id="Rectangle: Rounded Corners 151" o:spid="_x0000_s1050" style="position:absolute;left:13188;width:1249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2E73E709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HTML5</w:t>
                              </w:r>
                            </w:p>
                          </w:txbxContent>
                        </v:textbox>
                      </v:roundrect>
                      <v:roundrect id="Rectangle: Rounded Corners 152" o:spid="_x0000_s1051" style="position:absolute;left:26376;width:1249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bA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F32fyBXL1AAAA//8DAFBLAQItABQABgAIAAAAIQDb4fbL7gAAAIUBAAATAAAAAAAAAAAAAAAA&#10;AAAAAABbQ29udGVudF9UeXBlc10ueG1sUEsBAi0AFAAGAAgAAAAhAFr0LFu/AAAAFQEAAAsAAAAA&#10;AAAAAAAAAAAAHwEAAF9yZWxzLy5yZWxzUEsBAi0AFAAGAAgAAAAhAAxrdsD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6AF2D0E6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Bootstrap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06E6389B" w14:textId="77777777" w:rsidR="00AE64E1" w:rsidRDefault="00AE64E1" w:rsidP="00AE64E1">
            <w:pPr>
              <w:pStyle w:val="ListParagraph"/>
              <w:numPr>
                <w:ilvl w:val="0"/>
                <w:numId w:val="7"/>
              </w:numPr>
              <w:rPr>
                <w:b/>
                <w:lang w:val="it-IT"/>
              </w:rPr>
            </w:pPr>
            <w:r>
              <w:rPr>
                <w:b/>
                <w:lang w:val="it-IT"/>
              </w:rPr>
              <w:t>Databases:</w:t>
            </w:r>
          </w:p>
          <w:p w14:paraId="49165359" w14:textId="77777777" w:rsidR="00AE64E1" w:rsidRPr="00292626" w:rsidRDefault="00AE64E1" w:rsidP="00AE64E1">
            <w:pPr>
              <w:pStyle w:val="ListParagraph"/>
              <w:rPr>
                <w:b/>
                <w:lang w:val="it-IT"/>
              </w:rPr>
            </w:pPr>
            <w:r>
              <w:rPr>
                <w:b/>
                <w:noProof/>
                <w:lang w:val="it-IT"/>
              </w:rPr>
              <mc:AlternateContent>
                <mc:Choice Requires="wpg">
                  <w:drawing>
                    <wp:inline distT="0" distB="0" distL="0" distR="0" wp14:anchorId="52B7E406" wp14:editId="73B39571">
                      <wp:extent cx="2561961" cy="314677"/>
                      <wp:effectExtent l="0" t="0" r="10160" b="28575"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1961" cy="314677"/>
                                <a:chOff x="0" y="0"/>
                                <a:chExt cx="2561961" cy="314677"/>
                              </a:xfrm>
                            </wpg:grpSpPr>
                            <wps:wsp>
                              <wps:cNvPr id="153" name="Rectangle: Rounded Corners 153"/>
                              <wps:cNvSpPr/>
                              <wps:spPr>
                                <a:xfrm>
                                  <a:off x="0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0014FC" w14:textId="77777777" w:rsidR="00292626" w:rsidRPr="00A4338E" w:rsidRDefault="00292626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DB2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: Rounded Corners 154"/>
                              <wps:cNvSpPr/>
                              <wps:spPr>
                                <a:xfrm>
                                  <a:off x="1312985" y="0"/>
                                  <a:ext cx="1248976" cy="31467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B6EF75" w14:textId="77777777" w:rsidR="00292626" w:rsidRPr="00A4338E" w:rsidRDefault="00AE64E1" w:rsidP="0029262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lang w:val="en-IN"/>
                                      </w:rPr>
                                      <w:t>MySQL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7E406" id="Group 157" o:spid="_x0000_s1052" style="width:201.75pt;height:24.8pt;mso-position-horizontal-relative:char;mso-position-vertical-relative:line" coordsize="25619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">
                      <v:roundrect id="Rectangle: Rounded Corners 153" o:spid="_x0000_s1053" style="position:absolute;width:12489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8a2387 [3204]" strokecolor="#441142 [1604]" strokeweight="1pt">
                        <v:stroke joinstyle="miter"/>
                        <v:textbox>
                          <w:txbxContent>
                            <w:p w14:paraId="700014FC" w14:textId="77777777" w:rsidR="00292626" w:rsidRPr="00A4338E" w:rsidRDefault="00292626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DB2</w:t>
                              </w:r>
                            </w:p>
                          </w:txbxContent>
                        </v:textbox>
                      </v:roundrect>
                      <v:roundrect id="Rectangle: Rounded Corners 154" o:spid="_x0000_s1054" style="position:absolute;left:13129;width:12490;height:3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" fillcolor="#8a2387 [3204]" strokecolor="#441142 [1604]" strokeweight="1pt">
                        <v:stroke joinstyle="miter"/>
                        <v:textbox>
                          <w:txbxContent>
                            <w:p w14:paraId="6DB6EF75" w14:textId="77777777" w:rsidR="00292626" w:rsidRPr="00A4338E" w:rsidRDefault="00AE64E1" w:rsidP="00292626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lang w:val="en-IN"/>
                                </w:rPr>
                                <w:t>MySQL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78884A48" w14:textId="77777777" w:rsidR="00292626" w:rsidRDefault="00292626" w:rsidP="00FB5E10">
            <w:pPr>
              <w:pStyle w:val="ListParagraph"/>
              <w:rPr>
                <w:lang w:val="it-IT"/>
              </w:rPr>
            </w:pPr>
          </w:p>
          <w:p w14:paraId="1F969AE7" w14:textId="77777777" w:rsidR="00292626" w:rsidRDefault="00292626" w:rsidP="00292626">
            <w:pPr>
              <w:pStyle w:val="ListParagraph"/>
              <w:tabs>
                <w:tab w:val="left" w:pos="2862"/>
              </w:tabs>
              <w:rPr>
                <w:lang w:val="it-IT"/>
              </w:rPr>
            </w:pPr>
            <w:r>
              <w:rPr>
                <w:lang w:val="it-IT"/>
              </w:rPr>
              <w:tab/>
            </w:r>
          </w:p>
          <w:p w14:paraId="6FC15560" w14:textId="77777777" w:rsidR="00292626" w:rsidRDefault="00292626" w:rsidP="00FB5E10">
            <w:pPr>
              <w:pStyle w:val="ListParagraph"/>
              <w:rPr>
                <w:lang w:val="it-IT"/>
              </w:rPr>
            </w:pPr>
          </w:p>
          <w:p w14:paraId="66F52C53" w14:textId="77777777" w:rsidR="00292626" w:rsidRPr="00FB5E10" w:rsidRDefault="00292626" w:rsidP="00FB5E10">
            <w:pPr>
              <w:pStyle w:val="ListParagraph"/>
              <w:rPr>
                <w:lang w:val="it-IT"/>
              </w:rPr>
            </w:pPr>
          </w:p>
        </w:tc>
      </w:tr>
      <w:tr w:rsidR="000334C1" w:rsidRPr="008A171A" w14:paraId="7795830C" w14:textId="77777777" w:rsidTr="003D74CE">
        <w:trPr>
          <w:trHeight w:val="4176"/>
        </w:trPr>
        <w:tc>
          <w:tcPr>
            <w:tcW w:w="3525" w:type="dxa"/>
            <w:gridSpan w:val="6"/>
          </w:tcPr>
          <w:p w14:paraId="616A64FA" w14:textId="442C3D11" w:rsidR="00E07C50" w:rsidRPr="0056344F" w:rsidRDefault="0056344F" w:rsidP="0056344F">
            <w:pPr>
              <w:pStyle w:val="Heading3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Dynamic </w:t>
            </w:r>
            <w:r>
              <w:rPr>
                <w:i w:val="0"/>
                <w:iCs/>
                <w:color w:val="FFFFFF" w:themeColor="background1"/>
              </w:rPr>
              <w:t>|</w:t>
            </w:r>
            <w:r>
              <w:rPr>
                <w:color w:val="FFFFFF" w:themeColor="background1"/>
              </w:rPr>
              <w:t xml:space="preserve"> O</w:t>
            </w:r>
            <w:r w:rsidR="00D83408" w:rsidRPr="00E07C50">
              <w:rPr>
                <w:color w:val="FFFFFF" w:themeColor="background1"/>
              </w:rPr>
              <w:t>ptimized solution seeker</w:t>
            </w:r>
            <w:r>
              <w:rPr>
                <w:color w:val="FFFFFF" w:themeColor="background1"/>
              </w:rPr>
              <w:t xml:space="preserve"> |</w:t>
            </w:r>
            <w:r w:rsidR="00D83408" w:rsidRPr="00E07C50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Quick Learner </w:t>
            </w:r>
            <w:r>
              <w:rPr>
                <w:i w:val="0"/>
                <w:iCs/>
                <w:color w:val="FFFFFF" w:themeColor="background1"/>
              </w:rPr>
              <w:t>|A</w:t>
            </w:r>
            <w:r w:rsidR="00D83408" w:rsidRPr="00E07C50">
              <w:rPr>
                <w:color w:val="FFFFFF" w:themeColor="background1"/>
              </w:rPr>
              <w:t xml:space="preserve"> clear communicator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i w:val="0"/>
                <w:iCs/>
                <w:color w:val="FFFFFF" w:themeColor="background1"/>
              </w:rPr>
              <w:t xml:space="preserve">| </w:t>
            </w:r>
            <w:r>
              <w:rPr>
                <w:color w:val="FFFFFF" w:themeColor="background1"/>
              </w:rPr>
              <w:t xml:space="preserve">Team player </w:t>
            </w:r>
            <w:bookmarkStart w:id="0" w:name="_GoBack"/>
            <w:bookmarkEnd w:id="0"/>
          </w:p>
          <w:p w14:paraId="49B0B37F" w14:textId="77777777" w:rsidR="000334C1" w:rsidRPr="00E07C50" w:rsidRDefault="000334C1" w:rsidP="008A171A">
            <w:pPr>
              <w:pStyle w:val="AboutMe"/>
            </w:pPr>
          </w:p>
        </w:tc>
        <w:tc>
          <w:tcPr>
            <w:tcW w:w="742" w:type="dxa"/>
            <w:vMerge/>
          </w:tcPr>
          <w:p w14:paraId="1AE2DF76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458" w:type="dxa"/>
            <w:vMerge/>
          </w:tcPr>
          <w:p w14:paraId="0CA380EC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00C710B3" w14:textId="77777777" w:rsidTr="003D74CE">
        <w:trPr>
          <w:trHeight w:val="540"/>
        </w:trPr>
        <w:tc>
          <w:tcPr>
            <w:tcW w:w="326" w:type="dxa"/>
          </w:tcPr>
          <w:p w14:paraId="3DD14EB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AC9F5C66BED241BDB8A479FC451043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21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21C64104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8" w:type="dxa"/>
          </w:tcPr>
          <w:p w14:paraId="4DB8EB34" w14:textId="77777777" w:rsidR="000334C1" w:rsidRDefault="000334C1" w:rsidP="004A28EA">
            <w:pPr>
              <w:pStyle w:val="Heading4"/>
            </w:pPr>
          </w:p>
        </w:tc>
        <w:tc>
          <w:tcPr>
            <w:tcW w:w="742" w:type="dxa"/>
          </w:tcPr>
          <w:p w14:paraId="4A23FEEF" w14:textId="77777777" w:rsidR="000334C1" w:rsidRDefault="000334C1" w:rsidP="005E435A">
            <w:pPr>
              <w:pStyle w:val="Heading4"/>
            </w:pPr>
          </w:p>
        </w:tc>
        <w:tc>
          <w:tcPr>
            <w:tcW w:w="7458" w:type="dxa"/>
            <w:vMerge/>
          </w:tcPr>
          <w:p w14:paraId="61F7F6E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D4212B8" w14:textId="77777777" w:rsidTr="003D74CE">
        <w:trPr>
          <w:trHeight w:val="620"/>
        </w:trPr>
        <w:tc>
          <w:tcPr>
            <w:tcW w:w="464" w:type="dxa"/>
            <w:gridSpan w:val="2"/>
            <w:vAlign w:val="center"/>
          </w:tcPr>
          <w:p w14:paraId="6FD85946" w14:textId="77777777" w:rsidR="000334C1" w:rsidRPr="00B8453F" w:rsidRDefault="006D16D4" w:rsidP="00BE5968">
            <w:r>
              <w:pict w14:anchorId="4B78F308">
                <v:shape id="Graphic 4" o:spid="_x0000_i1032" type="#_x0000_t75" alt="@" style="width:14.4pt;height:14.4pt;visibility:visible">
                  <v:imagedata r:id="rId19" o:title=""/>
                </v:shape>
              </w:pict>
            </w:r>
          </w:p>
        </w:tc>
        <w:tc>
          <w:tcPr>
            <w:tcW w:w="3061" w:type="dxa"/>
            <w:gridSpan w:val="4"/>
            <w:vAlign w:val="center"/>
          </w:tcPr>
          <w:p w14:paraId="59E5BFC0" w14:textId="77777777" w:rsidR="000334C1" w:rsidRPr="00B8453F" w:rsidRDefault="006930D2" w:rsidP="00BE5968">
            <w:pPr>
              <w:pStyle w:val="Contact1"/>
            </w:pPr>
            <w:r>
              <w:t>mahajankr1@gmail.com</w:t>
            </w:r>
          </w:p>
        </w:tc>
        <w:tc>
          <w:tcPr>
            <w:tcW w:w="742" w:type="dxa"/>
            <w:vMerge w:val="restart"/>
          </w:tcPr>
          <w:p w14:paraId="5DFA0EBA" w14:textId="77777777" w:rsidR="000334C1" w:rsidRDefault="000334C1" w:rsidP="004A28EA">
            <w:r>
              <w:t xml:space="preserve"> </w:t>
            </w:r>
          </w:p>
        </w:tc>
        <w:tc>
          <w:tcPr>
            <w:tcW w:w="7458" w:type="dxa"/>
            <w:vMerge/>
          </w:tcPr>
          <w:p w14:paraId="5D13D793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0AA6A56" w14:textId="77777777" w:rsidTr="003D74CE">
        <w:trPr>
          <w:trHeight w:val="540"/>
        </w:trPr>
        <w:tc>
          <w:tcPr>
            <w:tcW w:w="464" w:type="dxa"/>
            <w:gridSpan w:val="2"/>
            <w:vAlign w:val="center"/>
          </w:tcPr>
          <w:p w14:paraId="4AD50166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E8AE3D8" wp14:editId="4153A45E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6C0BA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C4XQoAAFM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z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1" w:type="dxa"/>
            <w:gridSpan w:val="4"/>
            <w:vAlign w:val="center"/>
          </w:tcPr>
          <w:p w14:paraId="68A376C0" w14:textId="77777777" w:rsidR="000334C1" w:rsidRPr="00B8453F" w:rsidRDefault="006930D2" w:rsidP="00BE5968">
            <w:pPr>
              <w:pStyle w:val="Contact1"/>
            </w:pPr>
            <w:r>
              <w:t>(+91) 758-857-9940</w:t>
            </w:r>
          </w:p>
        </w:tc>
        <w:tc>
          <w:tcPr>
            <w:tcW w:w="742" w:type="dxa"/>
            <w:vMerge/>
          </w:tcPr>
          <w:p w14:paraId="620F95A4" w14:textId="77777777" w:rsidR="000334C1" w:rsidRDefault="000334C1" w:rsidP="004A28EA"/>
        </w:tc>
        <w:tc>
          <w:tcPr>
            <w:tcW w:w="7458" w:type="dxa"/>
            <w:vMerge/>
          </w:tcPr>
          <w:p w14:paraId="0AEC9204" w14:textId="77777777" w:rsidR="000334C1" w:rsidRDefault="000334C1" w:rsidP="002E7306">
            <w:pPr>
              <w:pStyle w:val="Title"/>
            </w:pPr>
          </w:p>
        </w:tc>
      </w:tr>
      <w:tr w:rsidR="003D74CE" w:rsidRPr="004A28EA" w14:paraId="741D9714" w14:textId="77777777" w:rsidTr="003D74CE">
        <w:trPr>
          <w:trHeight w:val="540"/>
        </w:trPr>
        <w:tc>
          <w:tcPr>
            <w:tcW w:w="464" w:type="dxa"/>
            <w:gridSpan w:val="2"/>
            <w:vAlign w:val="center"/>
          </w:tcPr>
          <w:p w14:paraId="71899CC9" w14:textId="6B7817EF" w:rsidR="003D74CE" w:rsidRPr="00B8453F" w:rsidRDefault="003D74CE" w:rsidP="003D74CE">
            <w:pPr>
              <w:rPr>
                <w:noProof/>
              </w:rPr>
            </w:pPr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793B25F4" wp14:editId="6D2C04D6">
                      <wp:extent cx="114186" cy="211455"/>
                      <wp:effectExtent l="38100" t="38100" r="38735" b="36195"/>
                      <wp:docPr id="9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3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3486C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1" w:type="dxa"/>
            <w:gridSpan w:val="4"/>
            <w:vAlign w:val="center"/>
          </w:tcPr>
          <w:p w14:paraId="4750AE26" w14:textId="6030ACF0" w:rsidR="003D74CE" w:rsidRDefault="003D74CE" w:rsidP="003D74CE">
            <w:pPr>
              <w:pStyle w:val="Contact1"/>
            </w:pPr>
            <w:r>
              <w:t>(+91) 770-9264376</w:t>
            </w:r>
          </w:p>
        </w:tc>
        <w:tc>
          <w:tcPr>
            <w:tcW w:w="742" w:type="dxa"/>
            <w:vMerge/>
          </w:tcPr>
          <w:p w14:paraId="7D35CDA1" w14:textId="77777777" w:rsidR="003D74CE" w:rsidRDefault="003D74CE" w:rsidP="003D74CE"/>
        </w:tc>
        <w:tc>
          <w:tcPr>
            <w:tcW w:w="7458" w:type="dxa"/>
            <w:vMerge/>
          </w:tcPr>
          <w:p w14:paraId="141E93ED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461EE81C" w14:textId="77777777" w:rsidTr="003D74CE">
        <w:trPr>
          <w:trHeight w:val="540"/>
        </w:trPr>
        <w:tc>
          <w:tcPr>
            <w:tcW w:w="464" w:type="dxa"/>
            <w:gridSpan w:val="2"/>
            <w:vAlign w:val="center"/>
          </w:tcPr>
          <w:p w14:paraId="14BE38A4" w14:textId="77777777" w:rsidR="003D74CE" w:rsidRPr="00433E6B" w:rsidRDefault="003D74CE" w:rsidP="003D74CE">
            <w:pPr>
              <w:jc w:val="center"/>
              <w:rPr>
                <w:color w:val="FFFFFF" w:themeColor="background1"/>
                <w:sz w:val="16"/>
              </w:rPr>
            </w:pPr>
            <w:r w:rsidRPr="00433E6B">
              <w:rPr>
                <w:noProof/>
                <w:color w:val="FFFFFF" w:themeColor="background1"/>
                <w:sz w:val="16"/>
              </w:rPr>
              <w:drawing>
                <wp:inline distT="0" distB="0" distL="0" distR="0" wp14:anchorId="40D58E41" wp14:editId="5BBF20DD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gridSpan w:val="4"/>
            <w:vAlign w:val="center"/>
          </w:tcPr>
          <w:p w14:paraId="608FA56C" w14:textId="241B6702" w:rsidR="003D74CE" w:rsidRPr="00433E6B" w:rsidRDefault="006D16D4" w:rsidP="003D74CE">
            <w:pPr>
              <w:pStyle w:val="Contact1"/>
              <w:jc w:val="center"/>
              <w:rPr>
                <w:sz w:val="16"/>
              </w:rPr>
            </w:pPr>
            <w:hyperlink r:id="rId21" w:history="1">
              <w:r w:rsidR="003D74CE" w:rsidRPr="00433E6B">
                <w:rPr>
                  <w:rStyle w:val="Hyperlink"/>
                  <w:color w:val="FFFFFF" w:themeColor="background1"/>
                  <w:sz w:val="22"/>
                  <w:u w:val="none"/>
                </w:rPr>
                <w:t>www.linkedin.com/in/iamkr</w:t>
              </w:r>
            </w:hyperlink>
          </w:p>
        </w:tc>
        <w:tc>
          <w:tcPr>
            <w:tcW w:w="742" w:type="dxa"/>
            <w:vMerge/>
          </w:tcPr>
          <w:p w14:paraId="01CA02C5" w14:textId="77777777" w:rsidR="003D74CE" w:rsidRDefault="003D74CE" w:rsidP="003D74CE"/>
        </w:tc>
        <w:tc>
          <w:tcPr>
            <w:tcW w:w="7458" w:type="dxa"/>
            <w:vMerge/>
          </w:tcPr>
          <w:p w14:paraId="3DD8ED93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5E2D0F32" w14:textId="77777777" w:rsidTr="003D74CE">
        <w:trPr>
          <w:trHeight w:val="1584"/>
        </w:trPr>
        <w:tc>
          <w:tcPr>
            <w:tcW w:w="3525" w:type="dxa"/>
            <w:gridSpan w:val="6"/>
            <w:vAlign w:val="center"/>
          </w:tcPr>
          <w:p w14:paraId="2ABB647F" w14:textId="755C30B9" w:rsidR="003D74CE" w:rsidRDefault="003D74CE" w:rsidP="003D74CE">
            <w:pPr>
              <w:pStyle w:val="Contact2"/>
            </w:pPr>
            <w:r>
              <w:t>Bangalore, India</w:t>
            </w:r>
          </w:p>
          <w:p w14:paraId="720B2C4F" w14:textId="77777777" w:rsidR="003D74CE" w:rsidRDefault="003D74CE" w:rsidP="003D74CE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4E5CA28A" wp14:editId="1D670A84">
                  <wp:extent cx="343501" cy="343501"/>
                  <wp:effectExtent l="0" t="0" r="0" b="0"/>
                  <wp:docPr id="57" name="Graphic 57">
                    <a:hlinkClick xmlns:a="http://schemas.openxmlformats.org/drawingml/2006/main" r:id="rId22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c 57">
                            <a:hlinkClick r:id="rId22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Merge/>
          </w:tcPr>
          <w:p w14:paraId="31AFBA2D" w14:textId="77777777" w:rsidR="003D74CE" w:rsidRDefault="003D74CE" w:rsidP="003D74CE"/>
        </w:tc>
        <w:tc>
          <w:tcPr>
            <w:tcW w:w="7458" w:type="dxa"/>
            <w:vMerge/>
          </w:tcPr>
          <w:p w14:paraId="3D862458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2703F7BF" w14:textId="77777777" w:rsidTr="003D74CE">
        <w:trPr>
          <w:trHeight w:val="678"/>
        </w:trPr>
        <w:tc>
          <w:tcPr>
            <w:tcW w:w="3525" w:type="dxa"/>
            <w:gridSpan w:val="6"/>
          </w:tcPr>
          <w:p w14:paraId="01ACD918" w14:textId="77777777" w:rsidR="003D74CE" w:rsidRDefault="003D74CE" w:rsidP="003D74CE">
            <w:pPr>
              <w:rPr>
                <w:noProof/>
              </w:rPr>
            </w:pPr>
          </w:p>
        </w:tc>
        <w:tc>
          <w:tcPr>
            <w:tcW w:w="742" w:type="dxa"/>
            <w:vMerge/>
          </w:tcPr>
          <w:p w14:paraId="5F111EB8" w14:textId="77777777" w:rsidR="003D74CE" w:rsidRDefault="003D74CE" w:rsidP="003D74CE"/>
        </w:tc>
        <w:tc>
          <w:tcPr>
            <w:tcW w:w="7458" w:type="dxa"/>
            <w:vMerge/>
          </w:tcPr>
          <w:p w14:paraId="2ED4711B" w14:textId="77777777" w:rsidR="003D74CE" w:rsidRDefault="003D74CE" w:rsidP="003D74CE">
            <w:pPr>
              <w:pStyle w:val="Title"/>
            </w:pPr>
          </w:p>
        </w:tc>
      </w:tr>
      <w:tr w:rsidR="003D74CE" w:rsidRPr="004A28EA" w14:paraId="3A1DA4F6" w14:textId="77777777" w:rsidTr="003D74CE">
        <w:trPr>
          <w:trHeight w:val="585"/>
        </w:trPr>
        <w:tc>
          <w:tcPr>
            <w:tcW w:w="464" w:type="dxa"/>
            <w:gridSpan w:val="2"/>
          </w:tcPr>
          <w:p w14:paraId="5E44132E" w14:textId="77777777" w:rsidR="003D74CE" w:rsidRPr="00453A7B" w:rsidRDefault="003D74CE" w:rsidP="003D74CE">
            <w:pPr>
              <w:pStyle w:val="Heading4"/>
            </w:pPr>
          </w:p>
        </w:tc>
        <w:sdt>
          <w:sdtPr>
            <w:id w:val="-1745956179"/>
            <w:placeholder>
              <w:docPart w:val="6942FF43F4214A399286C4BEECDF0F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83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74A0BFC6" w14:textId="77777777" w:rsidR="003D74CE" w:rsidRPr="00453A7B" w:rsidRDefault="003D74CE" w:rsidP="003D74CE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8" w:type="dxa"/>
          </w:tcPr>
          <w:p w14:paraId="55E9F6A1" w14:textId="77777777" w:rsidR="003D74CE" w:rsidRPr="00453A7B" w:rsidRDefault="003D74CE" w:rsidP="003D74CE">
            <w:pPr>
              <w:pStyle w:val="Heading4"/>
            </w:pPr>
          </w:p>
        </w:tc>
        <w:tc>
          <w:tcPr>
            <w:tcW w:w="742" w:type="dxa"/>
            <w:vMerge/>
          </w:tcPr>
          <w:p w14:paraId="0BA76751" w14:textId="77777777" w:rsidR="003D74CE" w:rsidRDefault="003D74CE" w:rsidP="003D74CE">
            <w:pPr>
              <w:pStyle w:val="Heading4"/>
            </w:pPr>
          </w:p>
        </w:tc>
        <w:tc>
          <w:tcPr>
            <w:tcW w:w="7458" w:type="dxa"/>
            <w:vMerge/>
          </w:tcPr>
          <w:p w14:paraId="30334653" w14:textId="77777777" w:rsidR="003D74CE" w:rsidRDefault="003D74CE" w:rsidP="003D74CE">
            <w:pPr>
              <w:pStyle w:val="Title"/>
            </w:pPr>
          </w:p>
        </w:tc>
      </w:tr>
      <w:tr w:rsidR="003D74CE" w:rsidRPr="00124ED6" w14:paraId="42C90757" w14:textId="77777777" w:rsidTr="003D74CE">
        <w:trPr>
          <w:trHeight w:val="170"/>
        </w:trPr>
        <w:tc>
          <w:tcPr>
            <w:tcW w:w="3525" w:type="dxa"/>
            <w:gridSpan w:val="6"/>
          </w:tcPr>
          <w:p w14:paraId="1E4E3DCC" w14:textId="77777777" w:rsidR="003D74CE" w:rsidRPr="00453A7B" w:rsidRDefault="003D74CE" w:rsidP="003D74CE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42" w:type="dxa"/>
            <w:vMerge/>
          </w:tcPr>
          <w:p w14:paraId="3AA57913" w14:textId="77777777" w:rsidR="003D74CE" w:rsidRPr="00124ED6" w:rsidRDefault="003D74CE" w:rsidP="003D74CE">
            <w:pPr>
              <w:rPr>
                <w:lang w:val="it-IT"/>
              </w:rPr>
            </w:pPr>
          </w:p>
        </w:tc>
        <w:tc>
          <w:tcPr>
            <w:tcW w:w="7458" w:type="dxa"/>
            <w:vMerge/>
          </w:tcPr>
          <w:p w14:paraId="7922B00E" w14:textId="77777777" w:rsidR="003D74CE" w:rsidRPr="00124ED6" w:rsidRDefault="003D74CE" w:rsidP="003D74CE">
            <w:pPr>
              <w:pStyle w:val="Title"/>
              <w:rPr>
                <w:lang w:val="it-IT"/>
              </w:rPr>
            </w:pPr>
          </w:p>
        </w:tc>
      </w:tr>
      <w:tr w:rsidR="003D74CE" w:rsidRPr="00C62E97" w14:paraId="1555CA6A" w14:textId="77777777" w:rsidTr="003D74CE">
        <w:trPr>
          <w:trHeight w:val="1107"/>
        </w:trPr>
        <w:tc>
          <w:tcPr>
            <w:tcW w:w="464" w:type="dxa"/>
            <w:gridSpan w:val="2"/>
          </w:tcPr>
          <w:p w14:paraId="352B70FE" w14:textId="77777777" w:rsidR="003D74CE" w:rsidRPr="00124ED6" w:rsidRDefault="003D74CE" w:rsidP="003D74CE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8F31CCD" wp14:editId="150B2620">
                  <wp:extent cx="313522" cy="313522"/>
                  <wp:effectExtent l="0" t="0" r="0" b="0"/>
                  <wp:docPr id="76" name="Graphic 76">
                    <a:hlinkClick xmlns:a="http://schemas.openxmlformats.org/drawingml/2006/main" r:id="rId25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aphic 76">
                            <a:hlinkClick r:id="rId25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gridSpan w:val="4"/>
          </w:tcPr>
          <w:p w14:paraId="5E9A98B0" w14:textId="77777777" w:rsidR="003D74CE" w:rsidRDefault="003D74CE" w:rsidP="003D74CE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Vishwakarma Institute of technology, Pune</w:t>
            </w:r>
          </w:p>
          <w:p w14:paraId="6BE07EA9" w14:textId="77777777" w:rsidR="003D74CE" w:rsidRDefault="003D74CE" w:rsidP="003D74CE">
            <w:pPr>
              <w:pStyle w:val="Contact1"/>
            </w:pPr>
            <w:r>
              <w:t>Master of Technology</w:t>
            </w:r>
          </w:p>
          <w:p w14:paraId="1E681AB9" w14:textId="77777777" w:rsidR="003D74CE" w:rsidRPr="00791376" w:rsidRDefault="003D74CE" w:rsidP="003D74CE">
            <w:pPr>
              <w:pStyle w:val="Heading6"/>
            </w:pPr>
            <w:r>
              <w:t>2016</w:t>
            </w:r>
          </w:p>
        </w:tc>
        <w:tc>
          <w:tcPr>
            <w:tcW w:w="742" w:type="dxa"/>
            <w:vMerge/>
          </w:tcPr>
          <w:p w14:paraId="1AD5F277" w14:textId="77777777" w:rsidR="003D74CE" w:rsidRPr="00C62E97" w:rsidRDefault="003D74CE" w:rsidP="003D74CE"/>
        </w:tc>
        <w:tc>
          <w:tcPr>
            <w:tcW w:w="7458" w:type="dxa"/>
            <w:vMerge/>
          </w:tcPr>
          <w:p w14:paraId="1CC38F1B" w14:textId="77777777" w:rsidR="003D74CE" w:rsidRPr="00C62E97" w:rsidRDefault="003D74CE" w:rsidP="003D74CE">
            <w:pPr>
              <w:pStyle w:val="Title"/>
            </w:pPr>
          </w:p>
        </w:tc>
      </w:tr>
      <w:tr w:rsidR="003D74CE" w:rsidRPr="00124ED6" w14:paraId="01571056" w14:textId="77777777" w:rsidTr="003D74CE">
        <w:trPr>
          <w:trHeight w:val="1445"/>
        </w:trPr>
        <w:tc>
          <w:tcPr>
            <w:tcW w:w="464" w:type="dxa"/>
            <w:gridSpan w:val="2"/>
          </w:tcPr>
          <w:p w14:paraId="1743028D" w14:textId="77777777" w:rsidR="003D74CE" w:rsidRPr="00124ED6" w:rsidRDefault="003D74CE" w:rsidP="003D74CE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876511E" wp14:editId="3E129EA0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gridSpan w:val="4"/>
          </w:tcPr>
          <w:p w14:paraId="00C59DFD" w14:textId="77777777" w:rsidR="003D74CE" w:rsidRPr="00887E05" w:rsidRDefault="003D74CE" w:rsidP="003D74CE">
            <w:pPr>
              <w:pStyle w:val="Heading5"/>
            </w:pPr>
            <w:r>
              <w:t>MGMCet, NAvi Mumbai</w:t>
            </w:r>
          </w:p>
          <w:p w14:paraId="384AA051" w14:textId="77777777" w:rsidR="003D74CE" w:rsidRPr="00887E05" w:rsidRDefault="003D74CE" w:rsidP="003D74CE">
            <w:pPr>
              <w:pStyle w:val="Contact1"/>
              <w:rPr>
                <w:rStyle w:val="Contact1Char"/>
              </w:rPr>
            </w:pPr>
            <w:r>
              <w:t xml:space="preserve">Bachelor of Engineering </w:t>
            </w:r>
          </w:p>
          <w:p w14:paraId="21F5201E" w14:textId="77777777" w:rsidR="003D74CE" w:rsidRDefault="003D74CE" w:rsidP="003D74CE">
            <w:pPr>
              <w:pStyle w:val="Heading6"/>
            </w:pPr>
            <w:r>
              <w:t>2014</w:t>
            </w:r>
          </w:p>
          <w:p w14:paraId="53DDD1EC" w14:textId="77777777" w:rsidR="003D74CE" w:rsidRPr="006930D2" w:rsidRDefault="003D74CE" w:rsidP="003D74CE"/>
          <w:p w14:paraId="7FCB3F52" w14:textId="77777777" w:rsidR="003D74CE" w:rsidRPr="006930D2" w:rsidRDefault="003D74CE" w:rsidP="003D74CE"/>
          <w:p w14:paraId="33491EE8" w14:textId="77777777" w:rsidR="003D74CE" w:rsidRPr="006930D2" w:rsidRDefault="003D74CE" w:rsidP="003D74CE">
            <w:pPr>
              <w:tabs>
                <w:tab w:val="left" w:pos="2112"/>
              </w:tabs>
            </w:pPr>
            <w:r>
              <w:tab/>
            </w:r>
          </w:p>
        </w:tc>
        <w:tc>
          <w:tcPr>
            <w:tcW w:w="742" w:type="dxa"/>
            <w:vMerge/>
          </w:tcPr>
          <w:p w14:paraId="17337656" w14:textId="77777777" w:rsidR="003D74CE" w:rsidRPr="00124ED6" w:rsidRDefault="003D74CE" w:rsidP="003D74CE">
            <w:pPr>
              <w:rPr>
                <w:lang w:val="it-IT"/>
              </w:rPr>
            </w:pPr>
          </w:p>
        </w:tc>
        <w:tc>
          <w:tcPr>
            <w:tcW w:w="7458" w:type="dxa"/>
            <w:vMerge/>
          </w:tcPr>
          <w:p w14:paraId="2C4F82BB" w14:textId="77777777" w:rsidR="003D74CE" w:rsidRPr="00124ED6" w:rsidRDefault="003D74CE" w:rsidP="003D74CE">
            <w:pPr>
              <w:pStyle w:val="Title"/>
              <w:rPr>
                <w:lang w:val="it-IT"/>
              </w:rPr>
            </w:pPr>
          </w:p>
        </w:tc>
      </w:tr>
    </w:tbl>
    <w:tbl>
      <w:tblPr>
        <w:tblpPr w:leftFromText="180" w:rightFromText="180" w:vertAnchor="text" w:horzAnchor="margin" w:tblpXSpec="right" w:tblpY="-191"/>
        <w:tblW w:w="311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9"/>
      </w:tblGrid>
      <w:tr w:rsidR="00E071EA" w:rsidRPr="00EC0F79" w14:paraId="0350D91E" w14:textId="77777777" w:rsidTr="00E07C50">
        <w:trPr>
          <w:trHeight w:val="540"/>
        </w:trPr>
        <w:tc>
          <w:tcPr>
            <w:tcW w:w="7149" w:type="dxa"/>
            <w:vMerge w:val="restart"/>
          </w:tcPr>
          <w:p w14:paraId="041A62E7" w14:textId="77777777" w:rsidR="00E071EA" w:rsidRPr="00EC0F79" w:rsidRDefault="00E071EA" w:rsidP="00E071EA">
            <w:pPr>
              <w:rPr>
                <w:lang w:val="it-IT"/>
              </w:rPr>
            </w:pPr>
          </w:p>
        </w:tc>
      </w:tr>
      <w:tr w:rsidR="00E071EA" w:rsidRPr="008A171A" w14:paraId="2E1E1103" w14:textId="77777777" w:rsidTr="00E07C50">
        <w:trPr>
          <w:trHeight w:val="4176"/>
        </w:trPr>
        <w:tc>
          <w:tcPr>
            <w:tcW w:w="7149" w:type="dxa"/>
            <w:vMerge/>
          </w:tcPr>
          <w:p w14:paraId="4FA5FE6A" w14:textId="77777777" w:rsidR="00E071EA" w:rsidRPr="008A171A" w:rsidRDefault="00E071EA" w:rsidP="00E071EA">
            <w:pPr>
              <w:pStyle w:val="AboutMe"/>
              <w:rPr>
                <w:lang w:val="it-IT"/>
              </w:rPr>
            </w:pPr>
          </w:p>
        </w:tc>
      </w:tr>
      <w:tr w:rsidR="00E071EA" w14:paraId="7F6CD184" w14:textId="77777777" w:rsidTr="00E07C50">
        <w:trPr>
          <w:trHeight w:val="943"/>
        </w:trPr>
        <w:tc>
          <w:tcPr>
            <w:tcW w:w="7149" w:type="dxa"/>
            <w:vMerge/>
          </w:tcPr>
          <w:p w14:paraId="527F79B4" w14:textId="77777777" w:rsidR="00E071EA" w:rsidRDefault="00E071EA" w:rsidP="00E071EA">
            <w:pPr>
              <w:pStyle w:val="Title"/>
            </w:pPr>
          </w:p>
        </w:tc>
      </w:tr>
      <w:tr w:rsidR="00E071EA" w14:paraId="27319CCB" w14:textId="77777777" w:rsidTr="00E07C50">
        <w:trPr>
          <w:trHeight w:val="943"/>
        </w:trPr>
        <w:tc>
          <w:tcPr>
            <w:tcW w:w="7149" w:type="dxa"/>
            <w:vMerge/>
          </w:tcPr>
          <w:p w14:paraId="0CAEC113" w14:textId="77777777" w:rsidR="00E071EA" w:rsidRDefault="00E071EA" w:rsidP="00E071EA">
            <w:pPr>
              <w:pStyle w:val="Title"/>
            </w:pPr>
          </w:p>
        </w:tc>
      </w:tr>
      <w:tr w:rsidR="00E071EA" w14:paraId="2C08A967" w14:textId="77777777" w:rsidTr="00E07C50">
        <w:trPr>
          <w:trHeight w:val="943"/>
        </w:trPr>
        <w:tc>
          <w:tcPr>
            <w:tcW w:w="7149" w:type="dxa"/>
            <w:vMerge/>
          </w:tcPr>
          <w:p w14:paraId="3558D5A3" w14:textId="77777777" w:rsidR="00E071EA" w:rsidRDefault="00E071EA" w:rsidP="00E071EA">
            <w:pPr>
              <w:pStyle w:val="Title"/>
            </w:pPr>
          </w:p>
        </w:tc>
      </w:tr>
      <w:tr w:rsidR="00E071EA" w14:paraId="361847E6" w14:textId="77777777" w:rsidTr="00E07C50">
        <w:trPr>
          <w:trHeight w:val="943"/>
        </w:trPr>
        <w:tc>
          <w:tcPr>
            <w:tcW w:w="7149" w:type="dxa"/>
            <w:vMerge/>
          </w:tcPr>
          <w:p w14:paraId="6357B06E" w14:textId="77777777" w:rsidR="00E071EA" w:rsidRDefault="00E071EA" w:rsidP="00E071EA">
            <w:pPr>
              <w:pStyle w:val="Title"/>
            </w:pPr>
          </w:p>
        </w:tc>
      </w:tr>
      <w:tr w:rsidR="00E071EA" w14:paraId="5F1248C5" w14:textId="77777777" w:rsidTr="00E07C50">
        <w:trPr>
          <w:trHeight w:val="1584"/>
        </w:trPr>
        <w:tc>
          <w:tcPr>
            <w:tcW w:w="7149" w:type="dxa"/>
            <w:vMerge/>
          </w:tcPr>
          <w:p w14:paraId="5C8B1786" w14:textId="77777777" w:rsidR="00E071EA" w:rsidRDefault="00E071EA" w:rsidP="00E071EA">
            <w:pPr>
              <w:pStyle w:val="Title"/>
            </w:pPr>
          </w:p>
        </w:tc>
      </w:tr>
      <w:tr w:rsidR="00E071EA" w14:paraId="1FF25465" w14:textId="77777777" w:rsidTr="00E07C50">
        <w:trPr>
          <w:trHeight w:val="1008"/>
        </w:trPr>
        <w:tc>
          <w:tcPr>
            <w:tcW w:w="7149" w:type="dxa"/>
            <w:vMerge/>
          </w:tcPr>
          <w:p w14:paraId="5B7E8648" w14:textId="77777777" w:rsidR="00E071EA" w:rsidRDefault="00E071EA" w:rsidP="00E071EA">
            <w:pPr>
              <w:pStyle w:val="Title"/>
            </w:pPr>
          </w:p>
        </w:tc>
      </w:tr>
      <w:tr w:rsidR="00E071EA" w14:paraId="42AE6D97" w14:textId="77777777" w:rsidTr="00E07C50">
        <w:trPr>
          <w:trHeight w:val="943"/>
        </w:trPr>
        <w:tc>
          <w:tcPr>
            <w:tcW w:w="7149" w:type="dxa"/>
            <w:vMerge/>
          </w:tcPr>
          <w:p w14:paraId="2E9C712C" w14:textId="77777777" w:rsidR="00E071EA" w:rsidRDefault="00E071EA" w:rsidP="00E071EA">
            <w:pPr>
              <w:pStyle w:val="Title"/>
            </w:pPr>
          </w:p>
        </w:tc>
      </w:tr>
      <w:tr w:rsidR="00E071EA" w:rsidRPr="00124ED6" w14:paraId="2FA1C4B1" w14:textId="77777777" w:rsidTr="00E07C50">
        <w:trPr>
          <w:trHeight w:val="943"/>
        </w:trPr>
        <w:tc>
          <w:tcPr>
            <w:tcW w:w="7149" w:type="dxa"/>
            <w:vMerge/>
          </w:tcPr>
          <w:p w14:paraId="38AF1412" w14:textId="77777777" w:rsidR="00E071EA" w:rsidRPr="00124ED6" w:rsidRDefault="00E071EA" w:rsidP="00E071EA">
            <w:pPr>
              <w:pStyle w:val="Title"/>
              <w:rPr>
                <w:lang w:val="it-IT"/>
              </w:rPr>
            </w:pPr>
          </w:p>
        </w:tc>
      </w:tr>
      <w:tr w:rsidR="00E071EA" w:rsidRPr="00C62E97" w14:paraId="5D2F3F17" w14:textId="77777777" w:rsidTr="00E07C50">
        <w:trPr>
          <w:trHeight w:val="1107"/>
        </w:trPr>
        <w:tc>
          <w:tcPr>
            <w:tcW w:w="7149" w:type="dxa"/>
            <w:vMerge/>
          </w:tcPr>
          <w:p w14:paraId="6C037F15" w14:textId="77777777" w:rsidR="00E071EA" w:rsidRPr="00C62E97" w:rsidRDefault="00E071EA" w:rsidP="00E071EA">
            <w:pPr>
              <w:pStyle w:val="Title"/>
            </w:pPr>
          </w:p>
        </w:tc>
      </w:tr>
    </w:tbl>
    <w:p w14:paraId="789435EF" w14:textId="6C061AB5" w:rsidR="00D2776E" w:rsidRDefault="00D2776E" w:rsidP="00D2776E">
      <w:pPr>
        <w:tabs>
          <w:tab w:val="left" w:pos="1228"/>
        </w:tabs>
      </w:pPr>
    </w:p>
    <w:sectPr w:rsidR="00D2776E" w:rsidSect="00E07C50">
      <w:pgSz w:w="12240" w:h="15840" w:code="1"/>
      <w:pgMar w:top="284" w:right="333" w:bottom="0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F9AA2" w14:textId="77777777" w:rsidR="006D16D4" w:rsidRDefault="006D16D4" w:rsidP="00AA35A8">
      <w:pPr>
        <w:spacing w:line="240" w:lineRule="auto"/>
      </w:pPr>
      <w:r>
        <w:separator/>
      </w:r>
    </w:p>
  </w:endnote>
  <w:endnote w:type="continuationSeparator" w:id="0">
    <w:p w14:paraId="468CD062" w14:textId="77777777" w:rsidR="006D16D4" w:rsidRDefault="006D16D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C2EB1" w14:textId="77777777" w:rsidR="006D16D4" w:rsidRDefault="006D16D4" w:rsidP="00AA35A8">
      <w:pPr>
        <w:spacing w:line="240" w:lineRule="auto"/>
      </w:pPr>
      <w:r>
        <w:separator/>
      </w:r>
    </w:p>
  </w:footnote>
  <w:footnote w:type="continuationSeparator" w:id="0">
    <w:p w14:paraId="0826261A" w14:textId="77777777" w:rsidR="006D16D4" w:rsidRDefault="006D16D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2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033" type="#_x0000_t75" style="width:12pt;height:13.2pt;visibility:visible;mso-wrap-style:square" o:bullet="t">
        <v:imagedata r:id="rId3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B66"/>
    <w:multiLevelType w:val="hybridMultilevel"/>
    <w:tmpl w:val="8646B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C0F8F"/>
    <w:multiLevelType w:val="hybridMultilevel"/>
    <w:tmpl w:val="45703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1EAB"/>
    <w:multiLevelType w:val="hybridMultilevel"/>
    <w:tmpl w:val="0EECB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D2"/>
    <w:rsid w:val="000318CC"/>
    <w:rsid w:val="00033263"/>
    <w:rsid w:val="000334C1"/>
    <w:rsid w:val="000873F6"/>
    <w:rsid w:val="000B286F"/>
    <w:rsid w:val="000D134B"/>
    <w:rsid w:val="000F39B3"/>
    <w:rsid w:val="00124ED6"/>
    <w:rsid w:val="00167789"/>
    <w:rsid w:val="00194704"/>
    <w:rsid w:val="001B160B"/>
    <w:rsid w:val="001D15A1"/>
    <w:rsid w:val="00203213"/>
    <w:rsid w:val="002236D5"/>
    <w:rsid w:val="00243756"/>
    <w:rsid w:val="0027193E"/>
    <w:rsid w:val="00292626"/>
    <w:rsid w:val="002A6512"/>
    <w:rsid w:val="002C4E0C"/>
    <w:rsid w:val="002E7306"/>
    <w:rsid w:val="00331DCE"/>
    <w:rsid w:val="00352A17"/>
    <w:rsid w:val="003A4473"/>
    <w:rsid w:val="003B4AEF"/>
    <w:rsid w:val="003D501F"/>
    <w:rsid w:val="003D74CE"/>
    <w:rsid w:val="003F4A43"/>
    <w:rsid w:val="00415CF3"/>
    <w:rsid w:val="00433E6B"/>
    <w:rsid w:val="00453A7B"/>
    <w:rsid w:val="00485B78"/>
    <w:rsid w:val="004936B2"/>
    <w:rsid w:val="004A28EA"/>
    <w:rsid w:val="00547D3E"/>
    <w:rsid w:val="0056344F"/>
    <w:rsid w:val="00571A72"/>
    <w:rsid w:val="005E02BB"/>
    <w:rsid w:val="006930D2"/>
    <w:rsid w:val="006A1E18"/>
    <w:rsid w:val="006C7F5A"/>
    <w:rsid w:val="006D16D4"/>
    <w:rsid w:val="00726C33"/>
    <w:rsid w:val="00762682"/>
    <w:rsid w:val="00791376"/>
    <w:rsid w:val="007F5E1C"/>
    <w:rsid w:val="00831977"/>
    <w:rsid w:val="00871DB8"/>
    <w:rsid w:val="00887E05"/>
    <w:rsid w:val="008A171A"/>
    <w:rsid w:val="008B422A"/>
    <w:rsid w:val="008B6FF6"/>
    <w:rsid w:val="008F180B"/>
    <w:rsid w:val="008F48B9"/>
    <w:rsid w:val="009049BC"/>
    <w:rsid w:val="0094136E"/>
    <w:rsid w:val="009D646A"/>
    <w:rsid w:val="009F789F"/>
    <w:rsid w:val="00A35071"/>
    <w:rsid w:val="00A4338E"/>
    <w:rsid w:val="00A633B0"/>
    <w:rsid w:val="00A834CF"/>
    <w:rsid w:val="00AA1166"/>
    <w:rsid w:val="00AA35A8"/>
    <w:rsid w:val="00AE092D"/>
    <w:rsid w:val="00AE562D"/>
    <w:rsid w:val="00AE64E1"/>
    <w:rsid w:val="00B04F6B"/>
    <w:rsid w:val="00B677E0"/>
    <w:rsid w:val="00B75811"/>
    <w:rsid w:val="00B8453F"/>
    <w:rsid w:val="00B85473"/>
    <w:rsid w:val="00BE5968"/>
    <w:rsid w:val="00C62E97"/>
    <w:rsid w:val="00CB3E40"/>
    <w:rsid w:val="00CE5B2C"/>
    <w:rsid w:val="00CF22B3"/>
    <w:rsid w:val="00D2776E"/>
    <w:rsid w:val="00D83408"/>
    <w:rsid w:val="00D86385"/>
    <w:rsid w:val="00D95726"/>
    <w:rsid w:val="00D96FB1"/>
    <w:rsid w:val="00DB472D"/>
    <w:rsid w:val="00DE5F88"/>
    <w:rsid w:val="00DF2298"/>
    <w:rsid w:val="00E067BA"/>
    <w:rsid w:val="00E071EA"/>
    <w:rsid w:val="00E07C50"/>
    <w:rsid w:val="00E55F56"/>
    <w:rsid w:val="00EB74E8"/>
    <w:rsid w:val="00EC0F79"/>
    <w:rsid w:val="00F30552"/>
    <w:rsid w:val="00F46BDB"/>
    <w:rsid w:val="00FA151E"/>
    <w:rsid w:val="00FB5E10"/>
    <w:rsid w:val="00FD2B0F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163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customStyle="1" w:styleId="fontstyle01">
    <w:name w:val="fontstyle01"/>
    <w:basedOn w:val="DefaultParagraphFont"/>
    <w:rsid w:val="009F789F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e24kjd">
    <w:name w:val="e24kjd"/>
    <w:basedOn w:val="DefaultParagraphFont"/>
    <w:rsid w:val="00292626"/>
  </w:style>
  <w:style w:type="character" w:styleId="Strong">
    <w:name w:val="Strong"/>
    <w:basedOn w:val="DefaultParagraphFont"/>
    <w:uiPriority w:val="22"/>
    <w:qFormat/>
    <w:rsid w:val="00E07C50"/>
    <w:rPr>
      <w:b/>
      <w:bCs/>
    </w:rPr>
  </w:style>
  <w:style w:type="character" w:styleId="Hyperlink">
    <w:name w:val="Hyperlink"/>
    <w:basedOn w:val="DefaultParagraphFont"/>
    <w:uiPriority w:val="99"/>
    <w:unhideWhenUsed/>
    <w:rsid w:val="00433E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www.linkedin.com/in/iamk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hyperlink" Target="https://www.google.com/maps/dir/21.007669,75.5615464/vit+pune/@19.7367976,73.5716639,8z/data=!3m1!4b1!4m9!4m8!1m1!4e1!1m5!1m1!1s0x3bc2ea950f616219:0x321bdae2cea9f064!2m2!1d73.867619!2d18.4640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sys.com" TargetMode="External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lakol.com" TargetMode="External"/><Relationship Id="rId24" Type="http://schemas.openxmlformats.org/officeDocument/2006/relationships/image" Target="media/image8.sv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www.google.com/maps/dir/21.007669,75.5615464/wework+kormangala/@16.9218954,71.6319492,6z/data=!3m1!4b1!4m9!4m8!1m1!4e1!1m5!1m1!1s0x3bae1460d1af3721:0x7547770171fb3d5!2m2!1d77.6328922!2d12.9289492" TargetMode="External"/><Relationship Id="rId27" Type="http://schemas.openxmlformats.org/officeDocument/2006/relationships/image" Target="media/image10.sv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981400E8314F2B94B4CE17E1C9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F72D1-51C1-455A-9B9A-ECDA471DCEED}"/>
      </w:docPartPr>
      <w:docPartBody>
        <w:p w:rsidR="00F76AE6" w:rsidRDefault="00E8496F">
          <w:pPr>
            <w:pStyle w:val="89981400E8314F2B94B4CE17E1C9DFAE"/>
          </w:pPr>
          <w:r>
            <w:t>A B O U T  M E</w:t>
          </w:r>
        </w:p>
      </w:docPartBody>
    </w:docPart>
    <w:docPart>
      <w:docPartPr>
        <w:name w:val="7487327E56FC4CE680D39935E587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5BAF-34D7-419F-970F-B1EE3FD1B8D3}"/>
      </w:docPartPr>
      <w:docPartBody>
        <w:p w:rsidR="00F76AE6" w:rsidRDefault="00E8496F">
          <w:pPr>
            <w:pStyle w:val="7487327E56FC4CE680D39935E5876DB2"/>
          </w:pPr>
          <w:r>
            <w:t>Experience</w:t>
          </w:r>
        </w:p>
      </w:docPartBody>
    </w:docPart>
    <w:docPart>
      <w:docPartPr>
        <w:name w:val="AC9F5C66BED241BDB8A479FC45104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883A-B18A-43F1-B0B8-6141E152022D}"/>
      </w:docPartPr>
      <w:docPartBody>
        <w:p w:rsidR="00F76AE6" w:rsidRDefault="00E8496F">
          <w:pPr>
            <w:pStyle w:val="AC9F5C66BED241BDB8A479FC4510433B"/>
          </w:pPr>
          <w:r>
            <w:t>C O N T A C T</w:t>
          </w:r>
        </w:p>
      </w:docPartBody>
    </w:docPart>
    <w:docPart>
      <w:docPartPr>
        <w:name w:val="6942FF43F4214A399286C4BEECDF0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6C5E-8A9D-4796-96F2-D21B8F0481A6}"/>
      </w:docPartPr>
      <w:docPartBody>
        <w:p w:rsidR="005D5245" w:rsidRDefault="00F76AE6" w:rsidP="00F76AE6">
          <w:pPr>
            <w:pStyle w:val="6942FF43F4214A399286C4BEECDF0F32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A8"/>
    <w:rsid w:val="0009150F"/>
    <w:rsid w:val="005D5245"/>
    <w:rsid w:val="009A05A8"/>
    <w:rsid w:val="00C77463"/>
    <w:rsid w:val="00E8496F"/>
    <w:rsid w:val="00F76AE6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981400E8314F2B94B4CE17E1C9DFAE">
    <w:name w:val="89981400E8314F2B94B4CE17E1C9DFAE"/>
  </w:style>
  <w:style w:type="paragraph" w:customStyle="1" w:styleId="81251F3393CF4FC6B8F44F6BD8CC475B">
    <w:name w:val="81251F3393CF4FC6B8F44F6BD8CC475B"/>
  </w:style>
  <w:style w:type="paragraph" w:customStyle="1" w:styleId="5BC00E31A6144ABCB5858FF9165A7BBD">
    <w:name w:val="5BC00E31A6144ABCB5858FF9165A7BBD"/>
  </w:style>
  <w:style w:type="paragraph" w:customStyle="1" w:styleId="D217BE7424A243B4B370E1A4A000B5DD">
    <w:name w:val="D217BE7424A243B4B370E1A4A000B5DD"/>
  </w:style>
  <w:style w:type="paragraph" w:customStyle="1" w:styleId="A361E68B33D849E8BF1106F515167CE0">
    <w:name w:val="A361E68B33D849E8BF1106F515167CE0"/>
  </w:style>
  <w:style w:type="paragraph" w:customStyle="1" w:styleId="7487327E56FC4CE680D39935E5876DB2">
    <w:name w:val="7487327E56FC4CE680D39935E5876DB2"/>
  </w:style>
  <w:style w:type="paragraph" w:customStyle="1" w:styleId="743FBF6EC91C481F98E71545D255B714">
    <w:name w:val="743FBF6EC91C481F98E71545D255B714"/>
  </w:style>
  <w:style w:type="paragraph" w:customStyle="1" w:styleId="47C894D647C6469A9F665A2A9080F5BE">
    <w:name w:val="47C894D647C6469A9F665A2A9080F5BE"/>
  </w:style>
  <w:style w:type="paragraph" w:customStyle="1" w:styleId="54306E686D3A4BCA8D0A811A71CE433D">
    <w:name w:val="54306E686D3A4BCA8D0A811A71CE433D"/>
  </w:style>
  <w:style w:type="paragraph" w:customStyle="1" w:styleId="86DD900BCDDD4DEE8DC5D6A6C001481B">
    <w:name w:val="86DD900BCDDD4DEE8DC5D6A6C001481B"/>
  </w:style>
  <w:style w:type="paragraph" w:customStyle="1" w:styleId="5922A7EC4C9A42A4B33BB18EC0A95150">
    <w:name w:val="5922A7EC4C9A42A4B33BB18EC0A95150"/>
  </w:style>
  <w:style w:type="paragraph" w:customStyle="1" w:styleId="57331A6107B04D7484A4BBB34DE861F4">
    <w:name w:val="57331A6107B04D7484A4BBB34DE861F4"/>
  </w:style>
  <w:style w:type="paragraph" w:customStyle="1" w:styleId="2747EB1DAB6A40DF968EAEEE8442D119">
    <w:name w:val="2747EB1DAB6A40DF968EAEEE8442D119"/>
  </w:style>
  <w:style w:type="paragraph" w:customStyle="1" w:styleId="3300F393B5CD4B2AA066B4314BEDD0F9">
    <w:name w:val="3300F393B5CD4B2AA066B4314BEDD0F9"/>
  </w:style>
  <w:style w:type="paragraph" w:customStyle="1" w:styleId="B352C07F69274A2790D980F3386ABCE6">
    <w:name w:val="B352C07F69274A2790D980F3386ABCE6"/>
  </w:style>
  <w:style w:type="paragraph" w:customStyle="1" w:styleId="63C0A2454BD349E7ACC8DB740AD8FD72">
    <w:name w:val="63C0A2454BD349E7ACC8DB740AD8FD72"/>
  </w:style>
  <w:style w:type="paragraph" w:customStyle="1" w:styleId="7C8A16AE5A684DDC9E5B05EE038C12F1">
    <w:name w:val="7C8A16AE5A684DDC9E5B05EE038C12F1"/>
  </w:style>
  <w:style w:type="paragraph" w:customStyle="1" w:styleId="5BE69B03AB52457FB6F268078B9FB5ED">
    <w:name w:val="5BE69B03AB52457FB6F268078B9FB5ED"/>
  </w:style>
  <w:style w:type="paragraph" w:customStyle="1" w:styleId="918F8906041C42AC8CA0C231747DB746">
    <w:name w:val="918F8906041C42AC8CA0C231747DB746"/>
  </w:style>
  <w:style w:type="paragraph" w:customStyle="1" w:styleId="AboutMe">
    <w:name w:val="AboutMe"/>
    <w:basedOn w:val="Normal"/>
    <w:next w:val="Normal"/>
    <w:link w:val="AboutMeChar"/>
    <w:uiPriority w:val="28"/>
    <w:qFormat/>
    <w:rsid w:val="009A05A8"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sid w:val="009A05A8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59BB5CC71A8C4BF99A21895E9280C59F">
    <w:name w:val="59BB5CC71A8C4BF99A21895E9280C59F"/>
  </w:style>
  <w:style w:type="paragraph" w:customStyle="1" w:styleId="AC9F5C66BED241BDB8A479FC4510433B">
    <w:name w:val="AC9F5C66BED241BDB8A479FC4510433B"/>
  </w:style>
  <w:style w:type="paragraph" w:customStyle="1" w:styleId="EA14C489FF9A4A67B0F75F9E6BF42617">
    <w:name w:val="EA14C489FF9A4A67B0F75F9E6BF42617"/>
  </w:style>
  <w:style w:type="paragraph" w:customStyle="1" w:styleId="F672EB4237D2475E96AE0E3503E49883">
    <w:name w:val="F672EB4237D2475E96AE0E3503E49883"/>
  </w:style>
  <w:style w:type="paragraph" w:customStyle="1" w:styleId="053BE1BC91DF4E5FACCCA21DE414ACDB">
    <w:name w:val="053BE1BC91DF4E5FACCCA21DE414ACDB"/>
  </w:style>
  <w:style w:type="paragraph" w:customStyle="1" w:styleId="B7AF3CA827CF4F8FA60DFED804D3E05F">
    <w:name w:val="B7AF3CA827CF4F8FA60DFED804D3E05F"/>
  </w:style>
  <w:style w:type="paragraph" w:customStyle="1" w:styleId="464A7A01C2C9458796F5945137E09F4F">
    <w:name w:val="464A7A01C2C9458796F5945137E09F4F"/>
  </w:style>
  <w:style w:type="paragraph" w:customStyle="1" w:styleId="3FFEFDE29F3642F4BB9C2E2967E2F1FE">
    <w:name w:val="3FFEFDE29F3642F4BB9C2E2967E2F1FE"/>
  </w:style>
  <w:style w:type="paragraph" w:customStyle="1" w:styleId="0A9C38C8E66F41F59FA05298C571B76F">
    <w:name w:val="0A9C38C8E66F41F59FA05298C571B76F"/>
  </w:style>
  <w:style w:type="paragraph" w:customStyle="1" w:styleId="8812F87172E14427AAF8C9CCFAF43A97">
    <w:name w:val="8812F87172E14427AAF8C9CCFAF43A97"/>
  </w:style>
  <w:style w:type="paragraph" w:customStyle="1" w:styleId="FF2E287EC28F4063AF824F375F59FE13">
    <w:name w:val="FF2E287EC28F4063AF824F375F59FE13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98A5F7B34B43493ABE034FE007A832E0">
    <w:name w:val="98A5F7B34B43493ABE034FE007A832E0"/>
  </w:style>
  <w:style w:type="paragraph" w:customStyle="1" w:styleId="9B1A59742D0A4DB9881E87C89593EA69">
    <w:name w:val="9B1A59742D0A4DB9881E87C89593EA69"/>
  </w:style>
  <w:style w:type="paragraph" w:customStyle="1" w:styleId="E22655F146944D67B9CBFA0E82FEE4BD">
    <w:name w:val="E22655F146944D67B9CBFA0E82FEE4BD"/>
  </w:style>
  <w:style w:type="paragraph" w:customStyle="1" w:styleId="D487CB395BD5451E99AE87DD4BB089C5">
    <w:name w:val="D487CB395BD5451E99AE87DD4BB089C5"/>
  </w:style>
  <w:style w:type="paragraph" w:customStyle="1" w:styleId="00BC0A1A678044E4AE7A0CF4882255DF">
    <w:name w:val="00BC0A1A678044E4AE7A0CF4882255DF"/>
  </w:style>
  <w:style w:type="paragraph" w:customStyle="1" w:styleId="0872DEEF50174B7BB393E0D28DB6279A">
    <w:name w:val="0872DEEF50174B7BB393E0D28DB6279A"/>
  </w:style>
  <w:style w:type="paragraph" w:customStyle="1" w:styleId="AF5707A493D94BECAB6A50D26C982EC4">
    <w:name w:val="AF5707A493D94BECAB6A50D26C982EC4"/>
    <w:rsid w:val="009A05A8"/>
  </w:style>
  <w:style w:type="paragraph" w:customStyle="1" w:styleId="734213264B2843DFA11F613138936770">
    <w:name w:val="734213264B2843DFA11F613138936770"/>
    <w:rsid w:val="009A05A8"/>
  </w:style>
  <w:style w:type="paragraph" w:customStyle="1" w:styleId="2F140FA366064E188EAF1C9E2EFF5595">
    <w:name w:val="2F140FA366064E188EAF1C9E2EFF5595"/>
    <w:rsid w:val="009A05A8"/>
  </w:style>
  <w:style w:type="paragraph" w:customStyle="1" w:styleId="E612DCF4B9A54D1FA558F1133DAD320F">
    <w:name w:val="E612DCF4B9A54D1FA558F1133DAD320F"/>
    <w:rsid w:val="009A05A8"/>
  </w:style>
  <w:style w:type="paragraph" w:customStyle="1" w:styleId="B2894B6BFE5743BD9C042744DC12D780">
    <w:name w:val="B2894B6BFE5743BD9C042744DC12D780"/>
    <w:rsid w:val="009A05A8"/>
  </w:style>
  <w:style w:type="paragraph" w:customStyle="1" w:styleId="0F9645BDC66E44BFA1745AF8D370A01D">
    <w:name w:val="0F9645BDC66E44BFA1745AF8D370A01D"/>
    <w:rsid w:val="009A05A8"/>
  </w:style>
  <w:style w:type="paragraph" w:customStyle="1" w:styleId="314C9D8BAEA54A5DB00FBA4DCB94B256">
    <w:name w:val="314C9D8BAEA54A5DB00FBA4DCB94B256"/>
    <w:rsid w:val="009A05A8"/>
  </w:style>
  <w:style w:type="paragraph" w:customStyle="1" w:styleId="ACCBCAC6E1B640179403F729BDB9423F">
    <w:name w:val="ACCBCAC6E1B640179403F729BDB9423F"/>
    <w:rsid w:val="009A05A8"/>
  </w:style>
  <w:style w:type="paragraph" w:customStyle="1" w:styleId="D89B0EACEADA4CBAA4C1CAEE00AE32FB">
    <w:name w:val="D89B0EACEADA4CBAA4C1CAEE00AE32FB"/>
    <w:rsid w:val="009A05A8"/>
  </w:style>
  <w:style w:type="paragraph" w:customStyle="1" w:styleId="FD6E01B1BB3641F2B7D019FEFE397497">
    <w:name w:val="FD6E01B1BB3641F2B7D019FEFE397497"/>
    <w:rsid w:val="009A05A8"/>
  </w:style>
  <w:style w:type="paragraph" w:customStyle="1" w:styleId="33283E6222AE4E50A87A35417DDA8F28">
    <w:name w:val="33283E6222AE4E50A87A35417DDA8F28"/>
    <w:rsid w:val="009A05A8"/>
  </w:style>
  <w:style w:type="paragraph" w:customStyle="1" w:styleId="EB2F76C5D0EA44F090A5347BCC945F21">
    <w:name w:val="EB2F76C5D0EA44F090A5347BCC945F21"/>
    <w:rsid w:val="009A05A8"/>
  </w:style>
  <w:style w:type="paragraph" w:customStyle="1" w:styleId="C3307E445EAE4EF5B8E09BDC557E76B8">
    <w:name w:val="C3307E445EAE4EF5B8E09BDC557E76B8"/>
    <w:rsid w:val="009A05A8"/>
  </w:style>
  <w:style w:type="paragraph" w:customStyle="1" w:styleId="BA236709ECA849A490DB5C98D8FE2E57">
    <w:name w:val="BA236709ECA849A490DB5C98D8FE2E57"/>
    <w:rsid w:val="009A05A8"/>
  </w:style>
  <w:style w:type="paragraph" w:customStyle="1" w:styleId="53828896B68A497AB76980D65F356417">
    <w:name w:val="53828896B68A497AB76980D65F356417"/>
    <w:rsid w:val="009A05A8"/>
  </w:style>
  <w:style w:type="paragraph" w:customStyle="1" w:styleId="244E9ED189234486B85B36C00F423F7C">
    <w:name w:val="244E9ED189234486B85B36C00F423F7C"/>
    <w:rsid w:val="009A05A8"/>
  </w:style>
  <w:style w:type="paragraph" w:customStyle="1" w:styleId="6B6EB49825DC47A08EAA691725B307DE">
    <w:name w:val="6B6EB49825DC47A08EAA691725B307DE"/>
    <w:rsid w:val="009A05A8"/>
  </w:style>
  <w:style w:type="paragraph" w:customStyle="1" w:styleId="C31F6EDB785F44BFBD3B5825FCF34424">
    <w:name w:val="C31F6EDB785F44BFBD3B5825FCF34424"/>
    <w:rsid w:val="009A05A8"/>
  </w:style>
  <w:style w:type="paragraph" w:customStyle="1" w:styleId="9624477DA4434DE3823D4A166F984B4A">
    <w:name w:val="9624477DA4434DE3823D4A166F984B4A"/>
    <w:rsid w:val="009A05A8"/>
  </w:style>
  <w:style w:type="paragraph" w:customStyle="1" w:styleId="4C0B296D351046068DC8CCF1EA2184E2">
    <w:name w:val="4C0B296D351046068DC8CCF1EA2184E2"/>
    <w:rsid w:val="009A05A8"/>
  </w:style>
  <w:style w:type="paragraph" w:customStyle="1" w:styleId="558997E289C347BB8754935E4AFB16C1">
    <w:name w:val="558997E289C347BB8754935E4AFB16C1"/>
    <w:rsid w:val="009A05A8"/>
  </w:style>
  <w:style w:type="paragraph" w:customStyle="1" w:styleId="2A90BCD2D46446DE891274D5B6E7B10D">
    <w:name w:val="2A90BCD2D46446DE891274D5B6E7B10D"/>
    <w:rsid w:val="009A05A8"/>
  </w:style>
  <w:style w:type="paragraph" w:customStyle="1" w:styleId="1BA825C2B9994CB2B66640A54CE1D4CE">
    <w:name w:val="1BA825C2B9994CB2B66640A54CE1D4CE"/>
    <w:rsid w:val="009A05A8"/>
  </w:style>
  <w:style w:type="paragraph" w:customStyle="1" w:styleId="147353D45B2D4122AD3F5126B312D6FB">
    <w:name w:val="147353D45B2D4122AD3F5126B312D6FB"/>
    <w:rsid w:val="009A05A8"/>
  </w:style>
  <w:style w:type="paragraph" w:customStyle="1" w:styleId="DAF1A6DA1C58406DAB3038D2EA86242B">
    <w:name w:val="DAF1A6DA1C58406DAB3038D2EA86242B"/>
    <w:rsid w:val="009A05A8"/>
  </w:style>
  <w:style w:type="paragraph" w:customStyle="1" w:styleId="1537179353F54CF4A6C2D6FE15063C53">
    <w:name w:val="1537179353F54CF4A6C2D6FE15063C53"/>
    <w:rsid w:val="009A05A8"/>
  </w:style>
  <w:style w:type="paragraph" w:customStyle="1" w:styleId="BF36E13838A94D9CBE01FD40C41C19B4">
    <w:name w:val="BF36E13838A94D9CBE01FD40C41C19B4"/>
    <w:rsid w:val="009A05A8"/>
  </w:style>
  <w:style w:type="paragraph" w:customStyle="1" w:styleId="CB0183115CB048C68B3FCF72BCF8055D">
    <w:name w:val="CB0183115CB048C68B3FCF72BCF8055D"/>
    <w:rsid w:val="009A05A8"/>
  </w:style>
  <w:style w:type="paragraph" w:customStyle="1" w:styleId="5676CBB015834178AFF06708A6DC70F9">
    <w:name w:val="5676CBB015834178AFF06708A6DC70F9"/>
    <w:rsid w:val="009A05A8"/>
  </w:style>
  <w:style w:type="paragraph" w:customStyle="1" w:styleId="D42D1013688140A4B31903254CB39A16">
    <w:name w:val="D42D1013688140A4B31903254CB39A16"/>
    <w:rsid w:val="009A05A8"/>
  </w:style>
  <w:style w:type="paragraph" w:customStyle="1" w:styleId="D157F4AA0F734AD0BBD646F59E4CA34A">
    <w:name w:val="D157F4AA0F734AD0BBD646F59E4CA34A"/>
    <w:rsid w:val="009A05A8"/>
  </w:style>
  <w:style w:type="paragraph" w:customStyle="1" w:styleId="19E9BB119FC046D89A543D5C08242331">
    <w:name w:val="19E9BB119FC046D89A543D5C08242331"/>
    <w:rsid w:val="009A05A8"/>
  </w:style>
  <w:style w:type="paragraph" w:customStyle="1" w:styleId="D7E74B59F6B44D5283A03BD7E225EC02">
    <w:name w:val="D7E74B59F6B44D5283A03BD7E225EC02"/>
    <w:rsid w:val="00F76AE6"/>
  </w:style>
  <w:style w:type="paragraph" w:customStyle="1" w:styleId="6942FF43F4214A399286C4BEECDF0F32">
    <w:name w:val="6942FF43F4214A399286C4BEECDF0F32"/>
    <w:rsid w:val="00F7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0269044-1896-4687-89AE-7ED0A7EF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2019-09-03T16:07:00Z</dcterms:created>
  <dcterms:modified xsi:type="dcterms:W3CDTF">2019-10-14T11:03:00Z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